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93A0E" w14:textId="1990FDD2" w:rsidR="00472C21" w:rsidRPr="009929B6" w:rsidRDefault="00F46E5B" w:rsidP="009929B6">
      <w:pPr>
        <w:pStyle w:val="ExpressTitle"/>
        <w:rPr>
          <w:color w:val="000000" w:themeColor="text1"/>
        </w:rPr>
      </w:pPr>
      <w:r>
        <w:fldChar w:fldCharType="begin"/>
      </w:r>
      <w:r>
        <w:instrText xml:space="preserve"> MACROBUTTON MTEditEquationSection2 </w:instrText>
      </w:r>
      <w:r w:rsidRPr="00F46E5B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14:paraId="2E34EBD3" w14:textId="7411389F" w:rsidR="00472C21" w:rsidRPr="009929B6" w:rsidRDefault="00472C21" w:rsidP="00472C21">
      <w:pPr>
        <w:pStyle w:val="ExpressTableCaption"/>
        <w:spacing w:before="0"/>
      </w:pPr>
      <w:r w:rsidRPr="009929B6">
        <w:t xml:space="preserve">Table </w:t>
      </w:r>
      <w:r w:rsidR="004C0D2A">
        <w:t>1</w:t>
      </w:r>
      <w:r w:rsidRPr="009929B6">
        <w:t>. The OFD for varying criterion and light power for 200 μm fiber diameter</w:t>
      </w:r>
    </w:p>
    <w:tbl>
      <w:tblPr>
        <w:tblW w:w="7154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81"/>
        <w:gridCol w:w="942"/>
        <w:gridCol w:w="1322"/>
        <w:gridCol w:w="1369"/>
        <w:gridCol w:w="1270"/>
        <w:gridCol w:w="1270"/>
      </w:tblGrid>
      <w:tr w:rsidR="009929B6" w:rsidRPr="009929B6" w14:paraId="7DDB612F" w14:textId="77777777" w:rsidTr="00A8206B">
        <w:trPr>
          <w:trHeight w:val="284"/>
          <w:jc w:val="center"/>
        </w:trPr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47D519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6"/>
                <w:lang w:eastAsia="ko-KR"/>
              </w:rPr>
              <w:t>Power</w:t>
            </w:r>
          </w:p>
          <w:p w14:paraId="41C6E996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6"/>
                <w:lang w:eastAsia="ko-KR"/>
              </w:rPr>
              <w:t>(mW)</w:t>
            </w: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FC009A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Criterion</w:t>
            </w:r>
          </w:p>
          <w:p w14:paraId="0CAFD702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(mW/mm</w:t>
            </w: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vertAlign w:val="superscript"/>
                <w:lang w:eastAsia="ko-KR"/>
              </w:rPr>
              <w:t>2</w:t>
            </w: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D83101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OFD</w:t>
            </w:r>
          </w:p>
          <w:p w14:paraId="10DCE5EF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(μ</w:t>
            </w: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vertAlign w:val="subscript"/>
                <w:lang w:eastAsia="ko-KR"/>
              </w:rPr>
              <w:t>s</w:t>
            </w: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 xml:space="preserve"> z)</w:t>
            </w:r>
          </w:p>
        </w:tc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6DAAE4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OFD at 473 nm</w:t>
            </w:r>
          </w:p>
          <w:p w14:paraId="5B418E9F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(μm)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94086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OFD at 532 nm</w:t>
            </w:r>
          </w:p>
          <w:p w14:paraId="66FD61EB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(μm)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A25D59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OFD at 594 nm</w:t>
            </w:r>
          </w:p>
          <w:p w14:paraId="6CE3E52A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(μm)</w:t>
            </w:r>
          </w:p>
        </w:tc>
      </w:tr>
      <w:tr w:rsidR="009929B6" w:rsidRPr="009929B6" w14:paraId="128AF024" w14:textId="77777777" w:rsidTr="00A8206B">
        <w:trPr>
          <w:trHeight w:val="306"/>
          <w:jc w:val="center"/>
        </w:trPr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2C3BB0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FAB345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10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BC19DD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3.45</w:t>
            </w:r>
          </w:p>
        </w:tc>
        <w:tc>
          <w:tcPr>
            <w:tcW w:w="139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38E4D1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300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vAlign w:val="center"/>
          </w:tcPr>
          <w:p w14:paraId="37AEDBE0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329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35F1D2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359</w:t>
            </w:r>
          </w:p>
        </w:tc>
      </w:tr>
      <w:tr w:rsidR="009929B6" w:rsidRPr="009929B6" w14:paraId="2295FFA9" w14:textId="77777777" w:rsidTr="00A8206B">
        <w:trPr>
          <w:trHeight w:val="306"/>
          <w:jc w:val="center"/>
        </w:trPr>
        <w:tc>
          <w:tcPr>
            <w:tcW w:w="981" w:type="dxa"/>
            <w:shd w:val="clear" w:color="auto" w:fill="auto"/>
            <w:vAlign w:val="center"/>
          </w:tcPr>
          <w:p w14:paraId="772B494D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4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52A7FFF7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5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12137D47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4.83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10B9B868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420</w:t>
            </w:r>
          </w:p>
        </w:tc>
        <w:tc>
          <w:tcPr>
            <w:tcW w:w="1270" w:type="dxa"/>
            <w:vAlign w:val="center"/>
          </w:tcPr>
          <w:p w14:paraId="3FE41651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460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2C390588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503</w:t>
            </w:r>
          </w:p>
        </w:tc>
      </w:tr>
      <w:tr w:rsidR="009929B6" w:rsidRPr="009929B6" w14:paraId="78E0DBBB" w14:textId="77777777" w:rsidTr="00A8206B">
        <w:trPr>
          <w:trHeight w:val="306"/>
          <w:jc w:val="center"/>
        </w:trPr>
        <w:tc>
          <w:tcPr>
            <w:tcW w:w="981" w:type="dxa"/>
            <w:shd w:val="clear" w:color="auto" w:fill="auto"/>
            <w:vAlign w:val="center"/>
          </w:tcPr>
          <w:p w14:paraId="6F7DB448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4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447A2FB5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1.3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1E850ED8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6.79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71973102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590</w:t>
            </w:r>
          </w:p>
        </w:tc>
        <w:tc>
          <w:tcPr>
            <w:tcW w:w="1270" w:type="dxa"/>
            <w:vAlign w:val="center"/>
          </w:tcPr>
          <w:p w14:paraId="504010F0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646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4D6A0BA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707</w:t>
            </w:r>
          </w:p>
        </w:tc>
      </w:tr>
      <w:tr w:rsidR="009929B6" w:rsidRPr="009929B6" w14:paraId="0C459D8C" w14:textId="77777777" w:rsidTr="00A8206B">
        <w:trPr>
          <w:trHeight w:val="306"/>
          <w:jc w:val="center"/>
        </w:trPr>
        <w:tc>
          <w:tcPr>
            <w:tcW w:w="981" w:type="dxa"/>
            <w:shd w:val="clear" w:color="auto" w:fill="auto"/>
            <w:vAlign w:val="center"/>
          </w:tcPr>
          <w:p w14:paraId="655A7ECE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8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5BBF9800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10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603718CE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4.83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3CBF8AC0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420</w:t>
            </w:r>
          </w:p>
        </w:tc>
        <w:tc>
          <w:tcPr>
            <w:tcW w:w="1270" w:type="dxa"/>
            <w:vAlign w:val="center"/>
          </w:tcPr>
          <w:p w14:paraId="1B3AC184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460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381EAFA8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503</w:t>
            </w:r>
          </w:p>
        </w:tc>
      </w:tr>
      <w:tr w:rsidR="009929B6" w:rsidRPr="009929B6" w14:paraId="5AA496CD" w14:textId="77777777" w:rsidTr="00A8206B">
        <w:trPr>
          <w:trHeight w:val="306"/>
          <w:jc w:val="center"/>
        </w:trPr>
        <w:tc>
          <w:tcPr>
            <w:tcW w:w="981" w:type="dxa"/>
            <w:shd w:val="clear" w:color="auto" w:fill="auto"/>
            <w:vAlign w:val="center"/>
          </w:tcPr>
          <w:p w14:paraId="65B9AB58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8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1EEF449C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5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5C27CEE4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5.75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7E38DFD5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500</w:t>
            </w:r>
          </w:p>
        </w:tc>
        <w:tc>
          <w:tcPr>
            <w:tcW w:w="1270" w:type="dxa"/>
            <w:vAlign w:val="center"/>
          </w:tcPr>
          <w:p w14:paraId="66EFFADE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548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1F7806AB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599</w:t>
            </w:r>
          </w:p>
        </w:tc>
      </w:tr>
      <w:tr w:rsidR="009929B6" w:rsidRPr="009929B6" w14:paraId="55440F11" w14:textId="77777777" w:rsidTr="00A8206B">
        <w:trPr>
          <w:trHeight w:val="306"/>
          <w:jc w:val="center"/>
        </w:trPr>
        <w:tc>
          <w:tcPr>
            <w:tcW w:w="981" w:type="dxa"/>
            <w:shd w:val="clear" w:color="auto" w:fill="auto"/>
            <w:vAlign w:val="center"/>
          </w:tcPr>
          <w:p w14:paraId="773A17A7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8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0AAA5210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1.3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431AF4F9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7.94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7C34C108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690</w:t>
            </w:r>
          </w:p>
        </w:tc>
        <w:tc>
          <w:tcPr>
            <w:tcW w:w="1270" w:type="dxa"/>
            <w:vAlign w:val="center"/>
          </w:tcPr>
          <w:p w14:paraId="0EDE422D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756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7F9D6BF8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827</w:t>
            </w:r>
          </w:p>
        </w:tc>
      </w:tr>
      <w:tr w:rsidR="009929B6" w:rsidRPr="009929B6" w14:paraId="3D1A67B8" w14:textId="77777777" w:rsidTr="00A8206B">
        <w:trPr>
          <w:trHeight w:val="306"/>
          <w:jc w:val="center"/>
        </w:trPr>
        <w:tc>
          <w:tcPr>
            <w:tcW w:w="981" w:type="dxa"/>
            <w:shd w:val="clear" w:color="auto" w:fill="auto"/>
            <w:vAlign w:val="center"/>
          </w:tcPr>
          <w:p w14:paraId="2F02D053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12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19FECF21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10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5F5CE9B2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5.29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0A7E4129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460</w:t>
            </w:r>
          </w:p>
        </w:tc>
        <w:tc>
          <w:tcPr>
            <w:tcW w:w="1270" w:type="dxa"/>
            <w:vAlign w:val="center"/>
          </w:tcPr>
          <w:p w14:paraId="28968029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504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30BF7C90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551</w:t>
            </w:r>
          </w:p>
        </w:tc>
      </w:tr>
      <w:tr w:rsidR="009929B6" w:rsidRPr="009929B6" w14:paraId="3A3E1086" w14:textId="77777777" w:rsidTr="00A8206B">
        <w:trPr>
          <w:trHeight w:val="306"/>
          <w:jc w:val="center"/>
        </w:trPr>
        <w:tc>
          <w:tcPr>
            <w:tcW w:w="981" w:type="dxa"/>
            <w:shd w:val="clear" w:color="auto" w:fill="auto"/>
            <w:vAlign w:val="center"/>
          </w:tcPr>
          <w:p w14:paraId="3909DBA8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12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4A3C7F64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5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0DF0047C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6.44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4BE8C4C4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560</w:t>
            </w:r>
          </w:p>
        </w:tc>
        <w:tc>
          <w:tcPr>
            <w:tcW w:w="1270" w:type="dxa"/>
            <w:vAlign w:val="center"/>
          </w:tcPr>
          <w:p w14:paraId="3BD16420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613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6AFB000E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671</w:t>
            </w:r>
          </w:p>
        </w:tc>
      </w:tr>
      <w:tr w:rsidR="009929B6" w:rsidRPr="009929B6" w14:paraId="7F173D84" w14:textId="77777777" w:rsidTr="00A8206B">
        <w:trPr>
          <w:trHeight w:val="306"/>
          <w:jc w:val="center"/>
        </w:trPr>
        <w:tc>
          <w:tcPr>
            <w:tcW w:w="981" w:type="dxa"/>
            <w:shd w:val="clear" w:color="auto" w:fill="auto"/>
            <w:vAlign w:val="center"/>
          </w:tcPr>
          <w:p w14:paraId="7A0CACD5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12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534F6482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1.3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27CFB641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8.40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668FAC16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730</w:t>
            </w:r>
          </w:p>
        </w:tc>
        <w:tc>
          <w:tcPr>
            <w:tcW w:w="1270" w:type="dxa"/>
            <w:vAlign w:val="center"/>
          </w:tcPr>
          <w:p w14:paraId="30C9A4FB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800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2CAF49F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874</w:t>
            </w:r>
          </w:p>
        </w:tc>
      </w:tr>
      <w:tr w:rsidR="009929B6" w:rsidRPr="009929B6" w14:paraId="6C6BE388" w14:textId="77777777" w:rsidTr="00A8206B">
        <w:trPr>
          <w:trHeight w:val="306"/>
          <w:jc w:val="center"/>
        </w:trPr>
        <w:tc>
          <w:tcPr>
            <w:tcW w:w="981" w:type="dxa"/>
            <w:shd w:val="clear" w:color="auto" w:fill="auto"/>
            <w:vAlign w:val="center"/>
          </w:tcPr>
          <w:p w14:paraId="399FF547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16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4891763D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10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0F71ED03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5.75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209E4051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500</w:t>
            </w:r>
          </w:p>
        </w:tc>
        <w:tc>
          <w:tcPr>
            <w:tcW w:w="1270" w:type="dxa"/>
            <w:vAlign w:val="center"/>
          </w:tcPr>
          <w:p w14:paraId="72162E0D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548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57F1A5A1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599</w:t>
            </w:r>
          </w:p>
        </w:tc>
      </w:tr>
      <w:tr w:rsidR="009929B6" w:rsidRPr="009929B6" w14:paraId="315BDB5B" w14:textId="77777777" w:rsidTr="00A8206B">
        <w:trPr>
          <w:trHeight w:val="306"/>
          <w:jc w:val="center"/>
        </w:trPr>
        <w:tc>
          <w:tcPr>
            <w:tcW w:w="981" w:type="dxa"/>
            <w:shd w:val="clear" w:color="auto" w:fill="auto"/>
            <w:vAlign w:val="center"/>
          </w:tcPr>
          <w:p w14:paraId="0204D4A4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16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0E5E515A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5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53639EE5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6.90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2FD3A6B0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600</w:t>
            </w:r>
          </w:p>
        </w:tc>
        <w:tc>
          <w:tcPr>
            <w:tcW w:w="1270" w:type="dxa"/>
            <w:vAlign w:val="center"/>
          </w:tcPr>
          <w:p w14:paraId="65AE6C33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657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6F79DE8E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719</w:t>
            </w:r>
          </w:p>
        </w:tc>
      </w:tr>
      <w:tr w:rsidR="009929B6" w:rsidRPr="009929B6" w14:paraId="5DE09A0C" w14:textId="77777777" w:rsidTr="00A8206B">
        <w:trPr>
          <w:trHeight w:val="306"/>
          <w:jc w:val="center"/>
        </w:trPr>
        <w:tc>
          <w:tcPr>
            <w:tcW w:w="981" w:type="dxa"/>
            <w:shd w:val="clear" w:color="auto" w:fill="auto"/>
            <w:vAlign w:val="center"/>
          </w:tcPr>
          <w:p w14:paraId="2BFB0FF2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16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599F813E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1.3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572E088E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8.63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1C0B120B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750</w:t>
            </w:r>
          </w:p>
        </w:tc>
        <w:tc>
          <w:tcPr>
            <w:tcW w:w="1270" w:type="dxa"/>
            <w:vAlign w:val="center"/>
          </w:tcPr>
          <w:p w14:paraId="6FBFFD65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821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3368FDE2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898</w:t>
            </w:r>
          </w:p>
        </w:tc>
      </w:tr>
      <w:tr w:rsidR="009929B6" w:rsidRPr="009929B6" w14:paraId="652EE502" w14:textId="77777777" w:rsidTr="00A8206B">
        <w:trPr>
          <w:trHeight w:val="306"/>
          <w:jc w:val="center"/>
        </w:trPr>
        <w:tc>
          <w:tcPr>
            <w:tcW w:w="981" w:type="dxa"/>
            <w:shd w:val="clear" w:color="auto" w:fill="auto"/>
            <w:vAlign w:val="center"/>
          </w:tcPr>
          <w:p w14:paraId="0C829B20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20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0985C929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10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6C82D5A6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6.21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724B4480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540</w:t>
            </w:r>
          </w:p>
        </w:tc>
        <w:tc>
          <w:tcPr>
            <w:tcW w:w="1270" w:type="dxa"/>
            <w:vAlign w:val="center"/>
          </w:tcPr>
          <w:p w14:paraId="4C8FE4CD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591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7496184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647</w:t>
            </w:r>
          </w:p>
        </w:tc>
      </w:tr>
      <w:tr w:rsidR="009929B6" w:rsidRPr="009929B6" w14:paraId="5C1E29AD" w14:textId="77777777" w:rsidTr="00A8206B">
        <w:trPr>
          <w:trHeight w:val="306"/>
          <w:jc w:val="center"/>
        </w:trPr>
        <w:tc>
          <w:tcPr>
            <w:tcW w:w="981" w:type="dxa"/>
            <w:shd w:val="clear" w:color="auto" w:fill="auto"/>
            <w:vAlign w:val="center"/>
          </w:tcPr>
          <w:p w14:paraId="531478AF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20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5366AE2F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5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25352E66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7.13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0441B30F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620</w:t>
            </w:r>
          </w:p>
        </w:tc>
        <w:tc>
          <w:tcPr>
            <w:tcW w:w="1270" w:type="dxa"/>
            <w:vAlign w:val="center"/>
          </w:tcPr>
          <w:p w14:paraId="677EFC2C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679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D9D06E5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743</w:t>
            </w:r>
          </w:p>
        </w:tc>
      </w:tr>
      <w:tr w:rsidR="00472C21" w:rsidRPr="009929B6" w14:paraId="317A758D" w14:textId="77777777" w:rsidTr="00A8206B">
        <w:trPr>
          <w:trHeight w:val="306"/>
          <w:jc w:val="center"/>
        </w:trPr>
        <w:tc>
          <w:tcPr>
            <w:tcW w:w="981" w:type="dxa"/>
            <w:shd w:val="clear" w:color="auto" w:fill="auto"/>
            <w:vAlign w:val="center"/>
          </w:tcPr>
          <w:p w14:paraId="0C31AB51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20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6885F141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  <w:t>1.3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7585389B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8.74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12D98507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760</w:t>
            </w:r>
          </w:p>
        </w:tc>
        <w:tc>
          <w:tcPr>
            <w:tcW w:w="1270" w:type="dxa"/>
            <w:vAlign w:val="center"/>
          </w:tcPr>
          <w:p w14:paraId="3DD1149E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832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1910B849" w14:textId="77777777" w:rsidR="00472C21" w:rsidRPr="009929B6" w:rsidRDefault="00472C21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4"/>
                <w:szCs w:val="14"/>
                <w:lang w:eastAsia="ko-KR"/>
              </w:rPr>
            </w:pPr>
            <w:r w:rsidRPr="009929B6">
              <w:rPr>
                <w:color w:val="000000" w:themeColor="text1"/>
                <w:sz w:val="14"/>
                <w:szCs w:val="14"/>
              </w:rPr>
              <w:t>910</w:t>
            </w:r>
          </w:p>
        </w:tc>
      </w:tr>
    </w:tbl>
    <w:p w14:paraId="41FC826E" w14:textId="77777777" w:rsidR="00472C21" w:rsidRPr="009929B6" w:rsidRDefault="00472C21" w:rsidP="00472C21">
      <w:pPr>
        <w:pStyle w:val="ExpressBodyFirstParagraph"/>
        <w:spacing w:before="0"/>
      </w:pPr>
    </w:p>
    <w:p w14:paraId="63239C23" w14:textId="77777777" w:rsidR="00B165D7" w:rsidRPr="009929B6" w:rsidRDefault="00B165D7" w:rsidP="00B165D7">
      <w:pPr>
        <w:pStyle w:val="ExpressBodySubsequentParagraph"/>
        <w:ind w:firstLine="0"/>
        <w:rPr>
          <w:lang w:eastAsia="ko-KR"/>
        </w:rPr>
      </w:pPr>
    </w:p>
    <w:p w14:paraId="6829D51C" w14:textId="0E121C72" w:rsidR="00B165D7" w:rsidRPr="009929B6" w:rsidRDefault="00B165D7" w:rsidP="00B165D7">
      <w:pPr>
        <w:pStyle w:val="ExpressTableCaption"/>
        <w:spacing w:before="0"/>
      </w:pPr>
      <w:r w:rsidRPr="009929B6">
        <w:t xml:space="preserve">Table </w:t>
      </w:r>
      <w:r w:rsidR="004C0D2A">
        <w:t>2</w:t>
      </w:r>
      <w:bookmarkStart w:id="0" w:name="_GoBack"/>
      <w:bookmarkEnd w:id="0"/>
      <w:r w:rsidRPr="009929B6">
        <w:t>. The rate of temperature changes per averaged power at OFD for different wavelength and criterion</w:t>
      </w:r>
    </w:p>
    <w:tbl>
      <w:tblPr>
        <w:tblW w:w="7283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127"/>
        <w:gridCol w:w="1676"/>
        <w:gridCol w:w="1676"/>
        <w:gridCol w:w="1676"/>
      </w:tblGrid>
      <w:tr w:rsidR="009929B6" w:rsidRPr="009929B6" w14:paraId="7C288F7B" w14:textId="77777777" w:rsidTr="00A8206B">
        <w:trPr>
          <w:trHeight w:val="284"/>
          <w:jc w:val="center"/>
        </w:trPr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E190AE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Wavelength</w:t>
            </w:r>
          </w:p>
          <w:p w14:paraId="13782035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(nm)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783F30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Criterion</w:t>
            </w:r>
          </w:p>
          <w:p w14:paraId="5A1CD52D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(mW/mm</w:t>
            </w: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vertAlign w:val="superscript"/>
                <w:lang w:eastAsia="ko-KR"/>
              </w:rPr>
              <w:t>2</w:t>
            </w: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2AF6CB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OFD temperature for 50% duty (°C/mW)</w:t>
            </w:r>
          </w:p>
        </w:tc>
        <w:tc>
          <w:tcPr>
            <w:tcW w:w="16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4A9340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OFD temperature for 30% duty (°C/mW)</w:t>
            </w:r>
          </w:p>
        </w:tc>
        <w:tc>
          <w:tcPr>
            <w:tcW w:w="16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FFDF5C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Mean OFD temperature (°C/mW)</w:t>
            </w:r>
          </w:p>
        </w:tc>
      </w:tr>
      <w:tr w:rsidR="009929B6" w:rsidRPr="009929B6" w14:paraId="7C4E3491" w14:textId="77777777" w:rsidTr="00A8206B">
        <w:trPr>
          <w:trHeight w:val="306"/>
          <w:jc w:val="center"/>
        </w:trPr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155154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473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DDCFDE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10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7C5502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0.124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D61402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0.133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CA41E1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0.129</w:t>
            </w:r>
          </w:p>
        </w:tc>
      </w:tr>
      <w:tr w:rsidR="009929B6" w:rsidRPr="009929B6" w14:paraId="7BEF8FCA" w14:textId="77777777" w:rsidTr="00A8206B">
        <w:trPr>
          <w:trHeight w:val="306"/>
          <w:jc w:val="center"/>
        </w:trPr>
        <w:tc>
          <w:tcPr>
            <w:tcW w:w="1128" w:type="dxa"/>
            <w:shd w:val="clear" w:color="auto" w:fill="auto"/>
            <w:vAlign w:val="center"/>
          </w:tcPr>
          <w:p w14:paraId="5F43AB17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473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2077A7B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5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33F29474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0.112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7C3602D3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0.120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3F174CF1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0.116</w:t>
            </w:r>
          </w:p>
        </w:tc>
      </w:tr>
      <w:tr w:rsidR="009929B6" w:rsidRPr="009929B6" w14:paraId="2A4E3435" w14:textId="77777777" w:rsidTr="00A8206B">
        <w:trPr>
          <w:trHeight w:val="306"/>
          <w:jc w:val="center"/>
        </w:trPr>
        <w:tc>
          <w:tcPr>
            <w:tcW w:w="1128" w:type="dxa"/>
            <w:shd w:val="clear" w:color="auto" w:fill="auto"/>
            <w:vAlign w:val="center"/>
          </w:tcPr>
          <w:p w14:paraId="306C3B35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473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3283FCA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1.3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7A23F28F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0.093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501D5168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0.100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0FC8ED8F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0.096</w:t>
            </w:r>
          </w:p>
        </w:tc>
      </w:tr>
      <w:tr w:rsidR="009929B6" w:rsidRPr="009929B6" w14:paraId="2BD60012" w14:textId="77777777" w:rsidTr="00A8206B">
        <w:trPr>
          <w:trHeight w:val="323"/>
          <w:jc w:val="center"/>
        </w:trPr>
        <w:tc>
          <w:tcPr>
            <w:tcW w:w="1128" w:type="dxa"/>
            <w:shd w:val="clear" w:color="auto" w:fill="auto"/>
            <w:vAlign w:val="center"/>
          </w:tcPr>
          <w:p w14:paraId="1535A402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532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5E19088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10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797286E5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0.068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39AE090F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0.073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649E66AE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0.071</w:t>
            </w:r>
          </w:p>
        </w:tc>
      </w:tr>
      <w:tr w:rsidR="009929B6" w:rsidRPr="009929B6" w14:paraId="4FE266DD" w14:textId="77777777" w:rsidTr="00A8206B">
        <w:trPr>
          <w:trHeight w:val="306"/>
          <w:jc w:val="center"/>
        </w:trPr>
        <w:tc>
          <w:tcPr>
            <w:tcW w:w="1128" w:type="dxa"/>
            <w:shd w:val="clear" w:color="auto" w:fill="auto"/>
            <w:vAlign w:val="center"/>
          </w:tcPr>
          <w:p w14:paraId="4BCD8ABB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532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74FF9C2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5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422D4871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0.062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5E40DD08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0.066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796C6EC5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0.064</w:t>
            </w:r>
          </w:p>
        </w:tc>
      </w:tr>
      <w:tr w:rsidR="009929B6" w:rsidRPr="009929B6" w14:paraId="233CC364" w14:textId="77777777" w:rsidTr="00A8206B">
        <w:trPr>
          <w:trHeight w:val="306"/>
          <w:jc w:val="center"/>
        </w:trPr>
        <w:tc>
          <w:tcPr>
            <w:tcW w:w="1128" w:type="dxa"/>
            <w:shd w:val="clear" w:color="auto" w:fill="auto"/>
            <w:vAlign w:val="center"/>
          </w:tcPr>
          <w:p w14:paraId="3B910A52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532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645C40E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1.3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7D7F25DF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0.053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11DCE595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0.056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62604B7C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0.054</w:t>
            </w:r>
          </w:p>
        </w:tc>
      </w:tr>
      <w:tr w:rsidR="009929B6" w:rsidRPr="009929B6" w14:paraId="213ADFBF" w14:textId="77777777" w:rsidTr="00A8206B">
        <w:trPr>
          <w:trHeight w:val="306"/>
          <w:jc w:val="center"/>
        </w:trPr>
        <w:tc>
          <w:tcPr>
            <w:tcW w:w="1128" w:type="dxa"/>
            <w:shd w:val="clear" w:color="auto" w:fill="auto"/>
            <w:vAlign w:val="center"/>
          </w:tcPr>
          <w:p w14:paraId="6D20AA05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594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92761BA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10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16DCE33B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0.040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33060CED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0.044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0A2AA64F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0.042</w:t>
            </w:r>
          </w:p>
        </w:tc>
      </w:tr>
      <w:tr w:rsidR="009929B6" w:rsidRPr="009929B6" w14:paraId="74C7843D" w14:textId="77777777" w:rsidTr="00A8206B">
        <w:trPr>
          <w:trHeight w:val="306"/>
          <w:jc w:val="center"/>
        </w:trPr>
        <w:tc>
          <w:tcPr>
            <w:tcW w:w="1128" w:type="dxa"/>
            <w:shd w:val="clear" w:color="auto" w:fill="auto"/>
            <w:vAlign w:val="center"/>
          </w:tcPr>
          <w:p w14:paraId="6AA65AF5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594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AFC482B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5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0B6940F6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0.037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5FEDDEB4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0.040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43858837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0.038</w:t>
            </w:r>
          </w:p>
        </w:tc>
      </w:tr>
      <w:tr w:rsidR="009929B6" w:rsidRPr="009929B6" w14:paraId="4FAF241B" w14:textId="77777777" w:rsidTr="00A8206B">
        <w:trPr>
          <w:trHeight w:val="306"/>
          <w:jc w:val="center"/>
        </w:trPr>
        <w:tc>
          <w:tcPr>
            <w:tcW w:w="1128" w:type="dxa"/>
            <w:shd w:val="clear" w:color="auto" w:fill="auto"/>
            <w:vAlign w:val="center"/>
          </w:tcPr>
          <w:p w14:paraId="25290555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594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1BE5A62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1.3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6E9E2688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0.031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443933CE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0.033</w:t>
            </w:r>
          </w:p>
        </w:tc>
        <w:tc>
          <w:tcPr>
            <w:tcW w:w="1676" w:type="dxa"/>
            <w:shd w:val="clear" w:color="auto" w:fill="auto"/>
            <w:vAlign w:val="center"/>
          </w:tcPr>
          <w:p w14:paraId="61853E2D" w14:textId="77777777" w:rsidR="00B165D7" w:rsidRPr="009929B6" w:rsidRDefault="00B165D7" w:rsidP="00A8206B">
            <w:pPr>
              <w:pStyle w:val="OEBodySP"/>
              <w:spacing w:line="276" w:lineRule="auto"/>
              <w:ind w:firstLine="0"/>
              <w:jc w:val="center"/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</w:pPr>
            <w:r w:rsidRPr="009929B6">
              <w:rPr>
                <w:noProof/>
                <w:color w:val="000000" w:themeColor="text1"/>
                <w:kern w:val="2"/>
                <w:sz w:val="16"/>
                <w:szCs w:val="16"/>
                <w:lang w:eastAsia="ko-KR"/>
              </w:rPr>
              <w:t>0.032</w:t>
            </w:r>
          </w:p>
        </w:tc>
      </w:tr>
    </w:tbl>
    <w:p w14:paraId="40785361" w14:textId="755C79E1" w:rsidR="006025E3" w:rsidRPr="00163A5E" w:rsidRDefault="006025E3" w:rsidP="006025E3">
      <w:pPr>
        <w:pStyle w:val="ExpressBodySubsequentParagraph"/>
        <w:ind w:firstLine="0"/>
        <w:rPr>
          <w:lang w:eastAsia="ko-KR"/>
        </w:rPr>
      </w:pPr>
    </w:p>
    <w:sectPr w:rsidR="006025E3" w:rsidRPr="00163A5E" w:rsidSect="00A067EA">
      <w:pgSz w:w="12240" w:h="15840"/>
      <w:pgMar w:top="1872" w:right="2347" w:bottom="1872" w:left="23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91F0D" w14:textId="77777777" w:rsidR="00830D60" w:rsidRDefault="00830D60" w:rsidP="00FE73A2">
      <w:pPr>
        <w:spacing w:after="0" w:line="240" w:lineRule="auto"/>
      </w:pPr>
      <w:r>
        <w:separator/>
      </w:r>
    </w:p>
  </w:endnote>
  <w:endnote w:type="continuationSeparator" w:id="0">
    <w:p w14:paraId="5977D1BE" w14:textId="77777777" w:rsidR="00830D60" w:rsidRDefault="00830D60" w:rsidP="00FE7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06AF1" w14:textId="77777777" w:rsidR="00830D60" w:rsidRDefault="00830D60" w:rsidP="00FE73A2">
      <w:pPr>
        <w:spacing w:after="0" w:line="240" w:lineRule="auto"/>
      </w:pPr>
      <w:r>
        <w:separator/>
      </w:r>
    </w:p>
  </w:footnote>
  <w:footnote w:type="continuationSeparator" w:id="0">
    <w:p w14:paraId="3A3A2BB9" w14:textId="77777777" w:rsidR="00830D60" w:rsidRDefault="00830D60" w:rsidP="00FE7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6C67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0469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EAC41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32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3FCE5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A686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B600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84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7C0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844B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A33AD"/>
    <w:multiLevelType w:val="hybridMultilevel"/>
    <w:tmpl w:val="831E8016"/>
    <w:lvl w:ilvl="0" w:tplc="2AE4E9C6">
      <w:start w:val="1"/>
      <w:numFmt w:val="bullet"/>
      <w:pStyle w:val="ExpressLis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010ED4"/>
    <w:multiLevelType w:val="multilevel"/>
    <w:tmpl w:val="72E88FE4"/>
    <w:lvl w:ilvl="0">
      <w:start w:val="1"/>
      <w:numFmt w:val="decimal"/>
      <w:pStyle w:val="ExpressSectionHead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8C57920"/>
    <w:multiLevelType w:val="hybridMultilevel"/>
    <w:tmpl w:val="4F4C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72220"/>
    <w:multiLevelType w:val="hybridMultilevel"/>
    <w:tmpl w:val="4C54C734"/>
    <w:lvl w:ilvl="0" w:tplc="D04ED72E">
      <w:start w:val="1"/>
      <w:numFmt w:val="decimal"/>
      <w:pStyle w:val="ExpressReference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557C90"/>
    <w:multiLevelType w:val="hybridMultilevel"/>
    <w:tmpl w:val="DEB6A4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9929DE"/>
    <w:multiLevelType w:val="hybridMultilevel"/>
    <w:tmpl w:val="D6FE65AC"/>
    <w:lvl w:ilvl="0" w:tplc="FB5EEEB8">
      <w:start w:val="1"/>
      <w:numFmt w:val="decimal"/>
      <w:pStyle w:val="ExpressListNumber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BB6430"/>
    <w:multiLevelType w:val="hybridMultilevel"/>
    <w:tmpl w:val="2138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02A0A"/>
    <w:multiLevelType w:val="hybridMultilevel"/>
    <w:tmpl w:val="5B621E72"/>
    <w:lvl w:ilvl="0" w:tplc="805A9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FF09B4"/>
    <w:multiLevelType w:val="multilevel"/>
    <w:tmpl w:val="41DAD574"/>
    <w:lvl w:ilvl="0">
      <w:start w:val="1"/>
      <w:numFmt w:val="decimal"/>
      <w:pStyle w:val="sec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rFonts w:hint="default"/>
        <w:i/>
        <w:lang w:val="en-GB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851" w:hanging="851"/>
      </w:pPr>
      <w:rPr>
        <w:rFonts w:ascii="Times New Roman" w:hAnsi="Times New Roman" w:cs="Times New Roman" w:hint="default"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B3B1349"/>
    <w:multiLevelType w:val="hybridMultilevel"/>
    <w:tmpl w:val="F906F310"/>
    <w:lvl w:ilvl="0" w:tplc="26A61E82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C84BF4"/>
    <w:multiLevelType w:val="hybridMultilevel"/>
    <w:tmpl w:val="D6761426"/>
    <w:lvl w:ilvl="0" w:tplc="C3BE05EE">
      <w:start w:val="1"/>
      <w:numFmt w:val="lowerLetter"/>
      <w:pStyle w:val="ExpressListNumber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16"/>
  </w:num>
  <w:num w:numId="7">
    <w:abstractNumId w:val="15"/>
  </w:num>
  <w:num w:numId="8">
    <w:abstractNumId w:val="20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3"/>
    <w:lvlOverride w:ilvl="0">
      <w:startOverride w:val="1"/>
    </w:lvlOverride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osajnl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azz0p05xw9stf4e9evnvwes8z90vf29e52av&quot;&gt;My EndNote Library&lt;record-ids&gt;&lt;item&gt;40&lt;/item&gt;&lt;item&gt;52&lt;/item&gt;&lt;item&gt;54&lt;/item&gt;&lt;item&gt;58&lt;/item&gt;&lt;item&gt;75&lt;/item&gt;&lt;item&gt;84&lt;/item&gt;&lt;item&gt;92&lt;/item&gt;&lt;item&gt;94&lt;/item&gt;&lt;item&gt;385&lt;/item&gt;&lt;item&gt;505&lt;/item&gt;&lt;item&gt;507&lt;/item&gt;&lt;item&gt;509&lt;/item&gt;&lt;item&gt;515&lt;/item&gt;&lt;item&gt;517&lt;/item&gt;&lt;item&gt;519&lt;/item&gt;&lt;item&gt;523&lt;/item&gt;&lt;item&gt;525&lt;/item&gt;&lt;item&gt;527&lt;/item&gt;&lt;item&gt;529&lt;/item&gt;&lt;item&gt;531&lt;/item&gt;&lt;item&gt;533&lt;/item&gt;&lt;item&gt;535&lt;/item&gt;&lt;item&gt;537&lt;/item&gt;&lt;item&gt;539&lt;/item&gt;&lt;item&gt;541&lt;/item&gt;&lt;item&gt;545&lt;/item&gt;&lt;/record-ids&gt;&lt;/item&gt;&lt;/Libraries&gt;"/>
  </w:docVars>
  <w:rsids>
    <w:rsidRoot w:val="0086667D"/>
    <w:rsid w:val="0000013B"/>
    <w:rsid w:val="00004824"/>
    <w:rsid w:val="000050C0"/>
    <w:rsid w:val="000106C9"/>
    <w:rsid w:val="0001639E"/>
    <w:rsid w:val="00020AD6"/>
    <w:rsid w:val="00022631"/>
    <w:rsid w:val="00022A47"/>
    <w:rsid w:val="00022B03"/>
    <w:rsid w:val="00025E91"/>
    <w:rsid w:val="000267CD"/>
    <w:rsid w:val="000268AD"/>
    <w:rsid w:val="00031052"/>
    <w:rsid w:val="000310F8"/>
    <w:rsid w:val="000327A5"/>
    <w:rsid w:val="000334D3"/>
    <w:rsid w:val="000336DA"/>
    <w:rsid w:val="00034ED4"/>
    <w:rsid w:val="00036639"/>
    <w:rsid w:val="00042CEF"/>
    <w:rsid w:val="00046E24"/>
    <w:rsid w:val="00047B85"/>
    <w:rsid w:val="00047EFD"/>
    <w:rsid w:val="00050EAA"/>
    <w:rsid w:val="00051AB2"/>
    <w:rsid w:val="000544B5"/>
    <w:rsid w:val="00055398"/>
    <w:rsid w:val="00056A7A"/>
    <w:rsid w:val="00060C24"/>
    <w:rsid w:val="000615EE"/>
    <w:rsid w:val="00062D82"/>
    <w:rsid w:val="00063562"/>
    <w:rsid w:val="0006575F"/>
    <w:rsid w:val="00065FFC"/>
    <w:rsid w:val="0006758F"/>
    <w:rsid w:val="0007090A"/>
    <w:rsid w:val="0007359A"/>
    <w:rsid w:val="000746EC"/>
    <w:rsid w:val="000757E1"/>
    <w:rsid w:val="00075E57"/>
    <w:rsid w:val="00075E61"/>
    <w:rsid w:val="000766A1"/>
    <w:rsid w:val="00080C68"/>
    <w:rsid w:val="00083554"/>
    <w:rsid w:val="00085D9F"/>
    <w:rsid w:val="00086BC8"/>
    <w:rsid w:val="000871DC"/>
    <w:rsid w:val="00087272"/>
    <w:rsid w:val="0008727F"/>
    <w:rsid w:val="00087955"/>
    <w:rsid w:val="00093DCF"/>
    <w:rsid w:val="00095800"/>
    <w:rsid w:val="00095F63"/>
    <w:rsid w:val="000A12EA"/>
    <w:rsid w:val="000A205C"/>
    <w:rsid w:val="000A2C49"/>
    <w:rsid w:val="000A3FF4"/>
    <w:rsid w:val="000A49E3"/>
    <w:rsid w:val="000A776B"/>
    <w:rsid w:val="000B4490"/>
    <w:rsid w:val="000B599E"/>
    <w:rsid w:val="000B5BC7"/>
    <w:rsid w:val="000B7072"/>
    <w:rsid w:val="000B70B0"/>
    <w:rsid w:val="000B7C29"/>
    <w:rsid w:val="000B7F0F"/>
    <w:rsid w:val="000C0F92"/>
    <w:rsid w:val="000C1071"/>
    <w:rsid w:val="000C4D0C"/>
    <w:rsid w:val="000C5B32"/>
    <w:rsid w:val="000C7D4C"/>
    <w:rsid w:val="000D0E8F"/>
    <w:rsid w:val="000D2898"/>
    <w:rsid w:val="000D2AAA"/>
    <w:rsid w:val="000D2D51"/>
    <w:rsid w:val="000D4211"/>
    <w:rsid w:val="000D784D"/>
    <w:rsid w:val="000E06CB"/>
    <w:rsid w:val="000E0F21"/>
    <w:rsid w:val="000E2A8E"/>
    <w:rsid w:val="000E2B03"/>
    <w:rsid w:val="000E4D0E"/>
    <w:rsid w:val="000E7857"/>
    <w:rsid w:val="000F25A3"/>
    <w:rsid w:val="000F279F"/>
    <w:rsid w:val="000F2BB8"/>
    <w:rsid w:val="000F2E7D"/>
    <w:rsid w:val="000F4DBC"/>
    <w:rsid w:val="000F4ED0"/>
    <w:rsid w:val="000F59ED"/>
    <w:rsid w:val="000F6A32"/>
    <w:rsid w:val="000F71F9"/>
    <w:rsid w:val="00100103"/>
    <w:rsid w:val="00100CF2"/>
    <w:rsid w:val="001020C6"/>
    <w:rsid w:val="0011094A"/>
    <w:rsid w:val="00110BFF"/>
    <w:rsid w:val="001123FD"/>
    <w:rsid w:val="00112856"/>
    <w:rsid w:val="00114F42"/>
    <w:rsid w:val="00115684"/>
    <w:rsid w:val="001159B7"/>
    <w:rsid w:val="0011706D"/>
    <w:rsid w:val="001172FE"/>
    <w:rsid w:val="00126A28"/>
    <w:rsid w:val="00132D89"/>
    <w:rsid w:val="00146A93"/>
    <w:rsid w:val="00147DF3"/>
    <w:rsid w:val="0015090A"/>
    <w:rsid w:val="00150CEE"/>
    <w:rsid w:val="001512DF"/>
    <w:rsid w:val="00153525"/>
    <w:rsid w:val="001539C0"/>
    <w:rsid w:val="00154754"/>
    <w:rsid w:val="00162916"/>
    <w:rsid w:val="001636BD"/>
    <w:rsid w:val="00163A5E"/>
    <w:rsid w:val="00170E89"/>
    <w:rsid w:val="001712A8"/>
    <w:rsid w:val="00173318"/>
    <w:rsid w:val="001759D7"/>
    <w:rsid w:val="00176184"/>
    <w:rsid w:val="001769B9"/>
    <w:rsid w:val="001774B4"/>
    <w:rsid w:val="001826DB"/>
    <w:rsid w:val="00183879"/>
    <w:rsid w:val="00184CBD"/>
    <w:rsid w:val="00186F56"/>
    <w:rsid w:val="00187F06"/>
    <w:rsid w:val="0019108D"/>
    <w:rsid w:val="0019115A"/>
    <w:rsid w:val="001920EE"/>
    <w:rsid w:val="00194764"/>
    <w:rsid w:val="001952C8"/>
    <w:rsid w:val="00196C03"/>
    <w:rsid w:val="00196C28"/>
    <w:rsid w:val="00196CD7"/>
    <w:rsid w:val="00197028"/>
    <w:rsid w:val="001A21BD"/>
    <w:rsid w:val="001A28CD"/>
    <w:rsid w:val="001B070F"/>
    <w:rsid w:val="001B2DEA"/>
    <w:rsid w:val="001B357E"/>
    <w:rsid w:val="001C08BF"/>
    <w:rsid w:val="001C411C"/>
    <w:rsid w:val="001D263D"/>
    <w:rsid w:val="001D2930"/>
    <w:rsid w:val="001D2AB4"/>
    <w:rsid w:val="001D43A8"/>
    <w:rsid w:val="001D568D"/>
    <w:rsid w:val="001D6E46"/>
    <w:rsid w:val="001D72ED"/>
    <w:rsid w:val="001E1B53"/>
    <w:rsid w:val="001E1DF5"/>
    <w:rsid w:val="001E306A"/>
    <w:rsid w:val="001E307A"/>
    <w:rsid w:val="001E3AE3"/>
    <w:rsid w:val="001E577E"/>
    <w:rsid w:val="001E5A2C"/>
    <w:rsid w:val="001E63EC"/>
    <w:rsid w:val="001F2288"/>
    <w:rsid w:val="001F37AC"/>
    <w:rsid w:val="001F455D"/>
    <w:rsid w:val="001F4621"/>
    <w:rsid w:val="001F4BE2"/>
    <w:rsid w:val="001F5372"/>
    <w:rsid w:val="00202499"/>
    <w:rsid w:val="00203D7C"/>
    <w:rsid w:val="0020469A"/>
    <w:rsid w:val="002057E8"/>
    <w:rsid w:val="00210ABC"/>
    <w:rsid w:val="00213F87"/>
    <w:rsid w:val="0021474E"/>
    <w:rsid w:val="00215B7E"/>
    <w:rsid w:val="002168F8"/>
    <w:rsid w:val="002175BB"/>
    <w:rsid w:val="00217DEE"/>
    <w:rsid w:val="002227F7"/>
    <w:rsid w:val="002241F0"/>
    <w:rsid w:val="002268C6"/>
    <w:rsid w:val="00230900"/>
    <w:rsid w:val="0023099E"/>
    <w:rsid w:val="0023114F"/>
    <w:rsid w:val="00233670"/>
    <w:rsid w:val="00234F1A"/>
    <w:rsid w:val="0023524D"/>
    <w:rsid w:val="00237CCB"/>
    <w:rsid w:val="00240208"/>
    <w:rsid w:val="00242AEB"/>
    <w:rsid w:val="00243382"/>
    <w:rsid w:val="00243FB5"/>
    <w:rsid w:val="00245367"/>
    <w:rsid w:val="00246056"/>
    <w:rsid w:val="002469B1"/>
    <w:rsid w:val="002477ED"/>
    <w:rsid w:val="00253F9A"/>
    <w:rsid w:val="00260029"/>
    <w:rsid w:val="00262B26"/>
    <w:rsid w:val="00264828"/>
    <w:rsid w:val="0027005F"/>
    <w:rsid w:val="00270A61"/>
    <w:rsid w:val="00273F55"/>
    <w:rsid w:val="0027426F"/>
    <w:rsid w:val="002748B7"/>
    <w:rsid w:val="002750DE"/>
    <w:rsid w:val="002751E5"/>
    <w:rsid w:val="00277F77"/>
    <w:rsid w:val="0028241D"/>
    <w:rsid w:val="0028243C"/>
    <w:rsid w:val="0028453F"/>
    <w:rsid w:val="00284AE9"/>
    <w:rsid w:val="00291D78"/>
    <w:rsid w:val="00292AD0"/>
    <w:rsid w:val="00293407"/>
    <w:rsid w:val="00294977"/>
    <w:rsid w:val="002969C3"/>
    <w:rsid w:val="00297F5C"/>
    <w:rsid w:val="002A01AB"/>
    <w:rsid w:val="002A1029"/>
    <w:rsid w:val="002A339C"/>
    <w:rsid w:val="002A3624"/>
    <w:rsid w:val="002B0FFC"/>
    <w:rsid w:val="002B44F2"/>
    <w:rsid w:val="002B5A25"/>
    <w:rsid w:val="002C14D6"/>
    <w:rsid w:val="002C1C3C"/>
    <w:rsid w:val="002C6892"/>
    <w:rsid w:val="002C7A8F"/>
    <w:rsid w:val="002C7DF3"/>
    <w:rsid w:val="002D359B"/>
    <w:rsid w:val="002D383E"/>
    <w:rsid w:val="002D43ED"/>
    <w:rsid w:val="002D6E0B"/>
    <w:rsid w:val="002E4309"/>
    <w:rsid w:val="002E4B19"/>
    <w:rsid w:val="002E5796"/>
    <w:rsid w:val="002F2334"/>
    <w:rsid w:val="002F24E1"/>
    <w:rsid w:val="002F3CB5"/>
    <w:rsid w:val="002F6A6D"/>
    <w:rsid w:val="00300829"/>
    <w:rsid w:val="00302227"/>
    <w:rsid w:val="003046B1"/>
    <w:rsid w:val="003052B6"/>
    <w:rsid w:val="00311884"/>
    <w:rsid w:val="00311A1D"/>
    <w:rsid w:val="00312036"/>
    <w:rsid w:val="003132CC"/>
    <w:rsid w:val="00313C30"/>
    <w:rsid w:val="00313DAF"/>
    <w:rsid w:val="0031411E"/>
    <w:rsid w:val="00314121"/>
    <w:rsid w:val="0031442E"/>
    <w:rsid w:val="00316B7A"/>
    <w:rsid w:val="00317207"/>
    <w:rsid w:val="00322DD8"/>
    <w:rsid w:val="0032394E"/>
    <w:rsid w:val="00327CBD"/>
    <w:rsid w:val="00330945"/>
    <w:rsid w:val="00330B71"/>
    <w:rsid w:val="0033137D"/>
    <w:rsid w:val="00331AB2"/>
    <w:rsid w:val="00333070"/>
    <w:rsid w:val="003336DF"/>
    <w:rsid w:val="00333C67"/>
    <w:rsid w:val="00335892"/>
    <w:rsid w:val="003404DA"/>
    <w:rsid w:val="00341BC5"/>
    <w:rsid w:val="00344417"/>
    <w:rsid w:val="00344C1D"/>
    <w:rsid w:val="00352668"/>
    <w:rsid w:val="00352F8D"/>
    <w:rsid w:val="00353061"/>
    <w:rsid w:val="0035332F"/>
    <w:rsid w:val="00353496"/>
    <w:rsid w:val="00354DBD"/>
    <w:rsid w:val="003563C0"/>
    <w:rsid w:val="0035654C"/>
    <w:rsid w:val="003604DE"/>
    <w:rsid w:val="003614F9"/>
    <w:rsid w:val="003631A1"/>
    <w:rsid w:val="00364647"/>
    <w:rsid w:val="00364979"/>
    <w:rsid w:val="00364B27"/>
    <w:rsid w:val="00365B54"/>
    <w:rsid w:val="00366F9B"/>
    <w:rsid w:val="003737C5"/>
    <w:rsid w:val="00375CBC"/>
    <w:rsid w:val="00377BE9"/>
    <w:rsid w:val="00380ADB"/>
    <w:rsid w:val="0038446F"/>
    <w:rsid w:val="00384AF6"/>
    <w:rsid w:val="00387F3E"/>
    <w:rsid w:val="0039209A"/>
    <w:rsid w:val="003940C4"/>
    <w:rsid w:val="00394FAA"/>
    <w:rsid w:val="003A01B0"/>
    <w:rsid w:val="003A4391"/>
    <w:rsid w:val="003A46A5"/>
    <w:rsid w:val="003B03B6"/>
    <w:rsid w:val="003B5F45"/>
    <w:rsid w:val="003C454F"/>
    <w:rsid w:val="003C58CB"/>
    <w:rsid w:val="003C79D4"/>
    <w:rsid w:val="003D01B3"/>
    <w:rsid w:val="003D0662"/>
    <w:rsid w:val="003D24BC"/>
    <w:rsid w:val="003D3DF5"/>
    <w:rsid w:val="003D5363"/>
    <w:rsid w:val="003D58F8"/>
    <w:rsid w:val="003D5A3C"/>
    <w:rsid w:val="003D7BBD"/>
    <w:rsid w:val="003E0124"/>
    <w:rsid w:val="003E3198"/>
    <w:rsid w:val="003E39B3"/>
    <w:rsid w:val="003E42DD"/>
    <w:rsid w:val="003E4E9B"/>
    <w:rsid w:val="003E6E64"/>
    <w:rsid w:val="003E73E3"/>
    <w:rsid w:val="003F2F9F"/>
    <w:rsid w:val="003F4170"/>
    <w:rsid w:val="003F4BB9"/>
    <w:rsid w:val="003F5BC3"/>
    <w:rsid w:val="003F6382"/>
    <w:rsid w:val="003F64A4"/>
    <w:rsid w:val="003F6D48"/>
    <w:rsid w:val="003F7371"/>
    <w:rsid w:val="003F7441"/>
    <w:rsid w:val="004043A5"/>
    <w:rsid w:val="004052A1"/>
    <w:rsid w:val="0040654E"/>
    <w:rsid w:val="00407C25"/>
    <w:rsid w:val="004110F0"/>
    <w:rsid w:val="00411AA2"/>
    <w:rsid w:val="0041297F"/>
    <w:rsid w:val="00412E5C"/>
    <w:rsid w:val="00413AAF"/>
    <w:rsid w:val="00414876"/>
    <w:rsid w:val="00415036"/>
    <w:rsid w:val="00415085"/>
    <w:rsid w:val="00416528"/>
    <w:rsid w:val="00416CDD"/>
    <w:rsid w:val="00416D15"/>
    <w:rsid w:val="00417243"/>
    <w:rsid w:val="00417DB8"/>
    <w:rsid w:val="004207ED"/>
    <w:rsid w:val="004250AF"/>
    <w:rsid w:val="0042557C"/>
    <w:rsid w:val="004277F8"/>
    <w:rsid w:val="0043301A"/>
    <w:rsid w:val="004400BC"/>
    <w:rsid w:val="00442ADD"/>
    <w:rsid w:val="00444882"/>
    <w:rsid w:val="00444A1C"/>
    <w:rsid w:val="00447D2C"/>
    <w:rsid w:val="00447F89"/>
    <w:rsid w:val="00451D49"/>
    <w:rsid w:val="00454577"/>
    <w:rsid w:val="004566CB"/>
    <w:rsid w:val="00457E6E"/>
    <w:rsid w:val="00462CF2"/>
    <w:rsid w:val="00470565"/>
    <w:rsid w:val="004710E1"/>
    <w:rsid w:val="004714F8"/>
    <w:rsid w:val="00472C21"/>
    <w:rsid w:val="00474060"/>
    <w:rsid w:val="00476AF3"/>
    <w:rsid w:val="00477AD3"/>
    <w:rsid w:val="00480127"/>
    <w:rsid w:val="0048331C"/>
    <w:rsid w:val="0048341B"/>
    <w:rsid w:val="004835FF"/>
    <w:rsid w:val="00486096"/>
    <w:rsid w:val="004865E4"/>
    <w:rsid w:val="004931D2"/>
    <w:rsid w:val="00493660"/>
    <w:rsid w:val="004A0A24"/>
    <w:rsid w:val="004A3915"/>
    <w:rsid w:val="004A406F"/>
    <w:rsid w:val="004A563C"/>
    <w:rsid w:val="004A6463"/>
    <w:rsid w:val="004A6AF5"/>
    <w:rsid w:val="004B4208"/>
    <w:rsid w:val="004B6EE6"/>
    <w:rsid w:val="004C0585"/>
    <w:rsid w:val="004C0D2A"/>
    <w:rsid w:val="004C31EC"/>
    <w:rsid w:val="004C4BCA"/>
    <w:rsid w:val="004C56A0"/>
    <w:rsid w:val="004C5BD6"/>
    <w:rsid w:val="004C7129"/>
    <w:rsid w:val="004C7949"/>
    <w:rsid w:val="004D06C8"/>
    <w:rsid w:val="004D2F51"/>
    <w:rsid w:val="004D4338"/>
    <w:rsid w:val="004E12E4"/>
    <w:rsid w:val="004E19B1"/>
    <w:rsid w:val="004E6958"/>
    <w:rsid w:val="004F2459"/>
    <w:rsid w:val="004F4CB4"/>
    <w:rsid w:val="004F54E7"/>
    <w:rsid w:val="004F5AC8"/>
    <w:rsid w:val="00500F38"/>
    <w:rsid w:val="00501C54"/>
    <w:rsid w:val="00504975"/>
    <w:rsid w:val="005053EE"/>
    <w:rsid w:val="0051016A"/>
    <w:rsid w:val="00510847"/>
    <w:rsid w:val="005120AC"/>
    <w:rsid w:val="00515088"/>
    <w:rsid w:val="00515131"/>
    <w:rsid w:val="0051529E"/>
    <w:rsid w:val="00515C55"/>
    <w:rsid w:val="00516911"/>
    <w:rsid w:val="005202AD"/>
    <w:rsid w:val="00527527"/>
    <w:rsid w:val="00527E67"/>
    <w:rsid w:val="005301E8"/>
    <w:rsid w:val="00531601"/>
    <w:rsid w:val="0053374C"/>
    <w:rsid w:val="005337BE"/>
    <w:rsid w:val="00535347"/>
    <w:rsid w:val="00535D77"/>
    <w:rsid w:val="005403FF"/>
    <w:rsid w:val="005424C8"/>
    <w:rsid w:val="00546946"/>
    <w:rsid w:val="00550AD8"/>
    <w:rsid w:val="0055384D"/>
    <w:rsid w:val="00553BCE"/>
    <w:rsid w:val="00555285"/>
    <w:rsid w:val="00560DD8"/>
    <w:rsid w:val="0056153B"/>
    <w:rsid w:val="00562E21"/>
    <w:rsid w:val="00565BA3"/>
    <w:rsid w:val="00574F4F"/>
    <w:rsid w:val="00580EEA"/>
    <w:rsid w:val="0058209C"/>
    <w:rsid w:val="005830AE"/>
    <w:rsid w:val="0058333F"/>
    <w:rsid w:val="00590DFF"/>
    <w:rsid w:val="00594130"/>
    <w:rsid w:val="00594E99"/>
    <w:rsid w:val="00594F3B"/>
    <w:rsid w:val="00596F35"/>
    <w:rsid w:val="00597AFE"/>
    <w:rsid w:val="005A2F68"/>
    <w:rsid w:val="005A30C8"/>
    <w:rsid w:val="005A33E2"/>
    <w:rsid w:val="005A42F6"/>
    <w:rsid w:val="005A4DA4"/>
    <w:rsid w:val="005A5720"/>
    <w:rsid w:val="005A67E5"/>
    <w:rsid w:val="005A68BD"/>
    <w:rsid w:val="005A6910"/>
    <w:rsid w:val="005A75C4"/>
    <w:rsid w:val="005B4DB8"/>
    <w:rsid w:val="005B61FE"/>
    <w:rsid w:val="005B74DD"/>
    <w:rsid w:val="005C216B"/>
    <w:rsid w:val="005C5909"/>
    <w:rsid w:val="005C5922"/>
    <w:rsid w:val="005C709F"/>
    <w:rsid w:val="005D1DF4"/>
    <w:rsid w:val="005D2423"/>
    <w:rsid w:val="005D35F0"/>
    <w:rsid w:val="005E237F"/>
    <w:rsid w:val="005E4D4E"/>
    <w:rsid w:val="005E63A9"/>
    <w:rsid w:val="005E7C72"/>
    <w:rsid w:val="005F131E"/>
    <w:rsid w:val="005F1AB1"/>
    <w:rsid w:val="005F23F0"/>
    <w:rsid w:val="005F31E3"/>
    <w:rsid w:val="005F34A0"/>
    <w:rsid w:val="005F3CE8"/>
    <w:rsid w:val="005F6FF7"/>
    <w:rsid w:val="005F735C"/>
    <w:rsid w:val="005F7C88"/>
    <w:rsid w:val="00600275"/>
    <w:rsid w:val="006005DA"/>
    <w:rsid w:val="0060172D"/>
    <w:rsid w:val="006025E3"/>
    <w:rsid w:val="006046F9"/>
    <w:rsid w:val="00604E7E"/>
    <w:rsid w:val="00607D1E"/>
    <w:rsid w:val="00610297"/>
    <w:rsid w:val="0061401F"/>
    <w:rsid w:val="00614B6B"/>
    <w:rsid w:val="00616764"/>
    <w:rsid w:val="00616C17"/>
    <w:rsid w:val="0062081C"/>
    <w:rsid w:val="0062334C"/>
    <w:rsid w:val="00623B0E"/>
    <w:rsid w:val="00624E35"/>
    <w:rsid w:val="006259F2"/>
    <w:rsid w:val="00625EA5"/>
    <w:rsid w:val="00626668"/>
    <w:rsid w:val="0062682B"/>
    <w:rsid w:val="00627759"/>
    <w:rsid w:val="00627D5B"/>
    <w:rsid w:val="00633F09"/>
    <w:rsid w:val="00634EF8"/>
    <w:rsid w:val="00635114"/>
    <w:rsid w:val="00641A9D"/>
    <w:rsid w:val="00641E1B"/>
    <w:rsid w:val="00643829"/>
    <w:rsid w:val="00644920"/>
    <w:rsid w:val="0064582F"/>
    <w:rsid w:val="00645ABA"/>
    <w:rsid w:val="00645DB7"/>
    <w:rsid w:val="00653B9E"/>
    <w:rsid w:val="0065665F"/>
    <w:rsid w:val="006617C8"/>
    <w:rsid w:val="00661F23"/>
    <w:rsid w:val="006633C8"/>
    <w:rsid w:val="006639CE"/>
    <w:rsid w:val="00667869"/>
    <w:rsid w:val="00670847"/>
    <w:rsid w:val="0067134B"/>
    <w:rsid w:val="00672B84"/>
    <w:rsid w:val="006731C9"/>
    <w:rsid w:val="00673310"/>
    <w:rsid w:val="006734F2"/>
    <w:rsid w:val="00674706"/>
    <w:rsid w:val="00676919"/>
    <w:rsid w:val="0067727C"/>
    <w:rsid w:val="00681A8E"/>
    <w:rsid w:val="00684470"/>
    <w:rsid w:val="006863A8"/>
    <w:rsid w:val="0069217F"/>
    <w:rsid w:val="00693B58"/>
    <w:rsid w:val="00694045"/>
    <w:rsid w:val="00696EA5"/>
    <w:rsid w:val="00697C44"/>
    <w:rsid w:val="006A16AF"/>
    <w:rsid w:val="006A26A1"/>
    <w:rsid w:val="006B0381"/>
    <w:rsid w:val="006B1D6C"/>
    <w:rsid w:val="006B4D7B"/>
    <w:rsid w:val="006B6381"/>
    <w:rsid w:val="006B7EAE"/>
    <w:rsid w:val="006C1675"/>
    <w:rsid w:val="006C2FB2"/>
    <w:rsid w:val="006C3D0F"/>
    <w:rsid w:val="006C41CF"/>
    <w:rsid w:val="006C56D4"/>
    <w:rsid w:val="006C5AC0"/>
    <w:rsid w:val="006C617A"/>
    <w:rsid w:val="006C64AC"/>
    <w:rsid w:val="006C6613"/>
    <w:rsid w:val="006D0B85"/>
    <w:rsid w:val="006D2855"/>
    <w:rsid w:val="006D5672"/>
    <w:rsid w:val="006E020B"/>
    <w:rsid w:val="006E1455"/>
    <w:rsid w:val="006E5341"/>
    <w:rsid w:val="006F03AE"/>
    <w:rsid w:val="006F1E4F"/>
    <w:rsid w:val="006F23BB"/>
    <w:rsid w:val="006F336E"/>
    <w:rsid w:val="006F6E0B"/>
    <w:rsid w:val="00703B22"/>
    <w:rsid w:val="00710F98"/>
    <w:rsid w:val="00714526"/>
    <w:rsid w:val="00714D53"/>
    <w:rsid w:val="00715902"/>
    <w:rsid w:val="00715E18"/>
    <w:rsid w:val="007166BE"/>
    <w:rsid w:val="007171AF"/>
    <w:rsid w:val="0071738F"/>
    <w:rsid w:val="00721677"/>
    <w:rsid w:val="007225EE"/>
    <w:rsid w:val="00722DC7"/>
    <w:rsid w:val="00723C02"/>
    <w:rsid w:val="00723DCA"/>
    <w:rsid w:val="0072453A"/>
    <w:rsid w:val="00725130"/>
    <w:rsid w:val="00725418"/>
    <w:rsid w:val="007302C6"/>
    <w:rsid w:val="00732AF9"/>
    <w:rsid w:val="0074092A"/>
    <w:rsid w:val="007415DA"/>
    <w:rsid w:val="00746EE4"/>
    <w:rsid w:val="00750103"/>
    <w:rsid w:val="00752935"/>
    <w:rsid w:val="00752CAE"/>
    <w:rsid w:val="00752D55"/>
    <w:rsid w:val="00755BDE"/>
    <w:rsid w:val="00762688"/>
    <w:rsid w:val="00763969"/>
    <w:rsid w:val="00763A45"/>
    <w:rsid w:val="00774AB8"/>
    <w:rsid w:val="00775934"/>
    <w:rsid w:val="00777288"/>
    <w:rsid w:val="007802E3"/>
    <w:rsid w:val="00781068"/>
    <w:rsid w:val="0078324E"/>
    <w:rsid w:val="007841E8"/>
    <w:rsid w:val="007869F8"/>
    <w:rsid w:val="00786BFB"/>
    <w:rsid w:val="00787DA1"/>
    <w:rsid w:val="0079006D"/>
    <w:rsid w:val="00790831"/>
    <w:rsid w:val="007931CA"/>
    <w:rsid w:val="0079496B"/>
    <w:rsid w:val="00797468"/>
    <w:rsid w:val="007A27FB"/>
    <w:rsid w:val="007A51FE"/>
    <w:rsid w:val="007A5F5C"/>
    <w:rsid w:val="007A77D3"/>
    <w:rsid w:val="007B2071"/>
    <w:rsid w:val="007B3588"/>
    <w:rsid w:val="007B6042"/>
    <w:rsid w:val="007B7A16"/>
    <w:rsid w:val="007C14FA"/>
    <w:rsid w:val="007C2575"/>
    <w:rsid w:val="007C4A21"/>
    <w:rsid w:val="007C52D5"/>
    <w:rsid w:val="007C5881"/>
    <w:rsid w:val="007C5D41"/>
    <w:rsid w:val="007D3D52"/>
    <w:rsid w:val="007D4716"/>
    <w:rsid w:val="007D54BB"/>
    <w:rsid w:val="007D5C88"/>
    <w:rsid w:val="007D6030"/>
    <w:rsid w:val="007D64BF"/>
    <w:rsid w:val="007D7494"/>
    <w:rsid w:val="007E05C6"/>
    <w:rsid w:val="007E0F7E"/>
    <w:rsid w:val="007E3543"/>
    <w:rsid w:val="007E6325"/>
    <w:rsid w:val="007F14BC"/>
    <w:rsid w:val="007F1DB0"/>
    <w:rsid w:val="007F1EE7"/>
    <w:rsid w:val="007F1F4B"/>
    <w:rsid w:val="007F2ABD"/>
    <w:rsid w:val="007F4B18"/>
    <w:rsid w:val="007F5255"/>
    <w:rsid w:val="007F72F9"/>
    <w:rsid w:val="00804089"/>
    <w:rsid w:val="00804C9B"/>
    <w:rsid w:val="00806881"/>
    <w:rsid w:val="00807720"/>
    <w:rsid w:val="0081509F"/>
    <w:rsid w:val="0081577A"/>
    <w:rsid w:val="00816F77"/>
    <w:rsid w:val="0082076A"/>
    <w:rsid w:val="008213FC"/>
    <w:rsid w:val="00823997"/>
    <w:rsid w:val="0082492F"/>
    <w:rsid w:val="008273A9"/>
    <w:rsid w:val="00827636"/>
    <w:rsid w:val="00830D60"/>
    <w:rsid w:val="00833E3F"/>
    <w:rsid w:val="00837098"/>
    <w:rsid w:val="00841AE2"/>
    <w:rsid w:val="00841CA7"/>
    <w:rsid w:val="00841EA4"/>
    <w:rsid w:val="008429CF"/>
    <w:rsid w:val="008442AC"/>
    <w:rsid w:val="008457C2"/>
    <w:rsid w:val="008469FC"/>
    <w:rsid w:val="00846C39"/>
    <w:rsid w:val="008476BC"/>
    <w:rsid w:val="00851511"/>
    <w:rsid w:val="00854114"/>
    <w:rsid w:val="00860447"/>
    <w:rsid w:val="008644FC"/>
    <w:rsid w:val="0086667D"/>
    <w:rsid w:val="00871181"/>
    <w:rsid w:val="00883768"/>
    <w:rsid w:val="00886E05"/>
    <w:rsid w:val="0088720D"/>
    <w:rsid w:val="00894543"/>
    <w:rsid w:val="008973C5"/>
    <w:rsid w:val="008A222F"/>
    <w:rsid w:val="008A24D6"/>
    <w:rsid w:val="008A58ED"/>
    <w:rsid w:val="008B0773"/>
    <w:rsid w:val="008B2634"/>
    <w:rsid w:val="008B4F0D"/>
    <w:rsid w:val="008B6990"/>
    <w:rsid w:val="008B793D"/>
    <w:rsid w:val="008B7E9D"/>
    <w:rsid w:val="008C05A3"/>
    <w:rsid w:val="008C354A"/>
    <w:rsid w:val="008C3B30"/>
    <w:rsid w:val="008C73E2"/>
    <w:rsid w:val="008D02A7"/>
    <w:rsid w:val="008D111A"/>
    <w:rsid w:val="008D20E9"/>
    <w:rsid w:val="008D2C8A"/>
    <w:rsid w:val="008D365D"/>
    <w:rsid w:val="008D3D1A"/>
    <w:rsid w:val="008D401A"/>
    <w:rsid w:val="008D4B94"/>
    <w:rsid w:val="008D694A"/>
    <w:rsid w:val="008D7A6B"/>
    <w:rsid w:val="008E083B"/>
    <w:rsid w:val="008E1355"/>
    <w:rsid w:val="008E2C31"/>
    <w:rsid w:val="008E4EE1"/>
    <w:rsid w:val="008E5A07"/>
    <w:rsid w:val="008E64C8"/>
    <w:rsid w:val="008F0B07"/>
    <w:rsid w:val="008F15DD"/>
    <w:rsid w:val="008F4C11"/>
    <w:rsid w:val="00902618"/>
    <w:rsid w:val="00902720"/>
    <w:rsid w:val="00902BCB"/>
    <w:rsid w:val="009069E3"/>
    <w:rsid w:val="00907C09"/>
    <w:rsid w:val="00907DD4"/>
    <w:rsid w:val="00910430"/>
    <w:rsid w:val="00910CEC"/>
    <w:rsid w:val="009116CE"/>
    <w:rsid w:val="00914815"/>
    <w:rsid w:val="00915C7F"/>
    <w:rsid w:val="00920F19"/>
    <w:rsid w:val="00921369"/>
    <w:rsid w:val="00921DEB"/>
    <w:rsid w:val="00922398"/>
    <w:rsid w:val="009267F3"/>
    <w:rsid w:val="009270DA"/>
    <w:rsid w:val="009271D3"/>
    <w:rsid w:val="00927A02"/>
    <w:rsid w:val="0093053C"/>
    <w:rsid w:val="00934308"/>
    <w:rsid w:val="00935B90"/>
    <w:rsid w:val="00937C71"/>
    <w:rsid w:val="00944DC8"/>
    <w:rsid w:val="009454D9"/>
    <w:rsid w:val="00945E2C"/>
    <w:rsid w:val="00946DBA"/>
    <w:rsid w:val="009512AB"/>
    <w:rsid w:val="00951994"/>
    <w:rsid w:val="00951E10"/>
    <w:rsid w:val="009527FD"/>
    <w:rsid w:val="00954981"/>
    <w:rsid w:val="00954B44"/>
    <w:rsid w:val="00955B5B"/>
    <w:rsid w:val="00955EC1"/>
    <w:rsid w:val="00957794"/>
    <w:rsid w:val="00957A2D"/>
    <w:rsid w:val="00963B62"/>
    <w:rsid w:val="00965124"/>
    <w:rsid w:val="009661A6"/>
    <w:rsid w:val="00970416"/>
    <w:rsid w:val="009840F3"/>
    <w:rsid w:val="00984251"/>
    <w:rsid w:val="00985CCC"/>
    <w:rsid w:val="009869FA"/>
    <w:rsid w:val="009909E8"/>
    <w:rsid w:val="00990FDB"/>
    <w:rsid w:val="00990FDD"/>
    <w:rsid w:val="009929B6"/>
    <w:rsid w:val="00992C13"/>
    <w:rsid w:val="00993B38"/>
    <w:rsid w:val="00996392"/>
    <w:rsid w:val="00997375"/>
    <w:rsid w:val="009A3D47"/>
    <w:rsid w:val="009A3FCF"/>
    <w:rsid w:val="009A48C0"/>
    <w:rsid w:val="009A4DF2"/>
    <w:rsid w:val="009A6265"/>
    <w:rsid w:val="009A6BDB"/>
    <w:rsid w:val="009A7A02"/>
    <w:rsid w:val="009A7E52"/>
    <w:rsid w:val="009B0909"/>
    <w:rsid w:val="009B1985"/>
    <w:rsid w:val="009B2A8D"/>
    <w:rsid w:val="009B6FE2"/>
    <w:rsid w:val="009C29DC"/>
    <w:rsid w:val="009C498A"/>
    <w:rsid w:val="009D446B"/>
    <w:rsid w:val="009D568D"/>
    <w:rsid w:val="009D59C5"/>
    <w:rsid w:val="009D6BF4"/>
    <w:rsid w:val="009D703D"/>
    <w:rsid w:val="009D7621"/>
    <w:rsid w:val="009E2FFA"/>
    <w:rsid w:val="009E5BF0"/>
    <w:rsid w:val="009E78BA"/>
    <w:rsid w:val="009F394D"/>
    <w:rsid w:val="009F616F"/>
    <w:rsid w:val="009F7982"/>
    <w:rsid w:val="00A02558"/>
    <w:rsid w:val="00A035D7"/>
    <w:rsid w:val="00A05DE3"/>
    <w:rsid w:val="00A06090"/>
    <w:rsid w:val="00A067EA"/>
    <w:rsid w:val="00A07C28"/>
    <w:rsid w:val="00A1049A"/>
    <w:rsid w:val="00A104EB"/>
    <w:rsid w:val="00A14148"/>
    <w:rsid w:val="00A14457"/>
    <w:rsid w:val="00A21F08"/>
    <w:rsid w:val="00A226FE"/>
    <w:rsid w:val="00A241CD"/>
    <w:rsid w:val="00A26B92"/>
    <w:rsid w:val="00A275B2"/>
    <w:rsid w:val="00A307FA"/>
    <w:rsid w:val="00A30B92"/>
    <w:rsid w:val="00A3115D"/>
    <w:rsid w:val="00A34F97"/>
    <w:rsid w:val="00A3507F"/>
    <w:rsid w:val="00A35355"/>
    <w:rsid w:val="00A355B1"/>
    <w:rsid w:val="00A36523"/>
    <w:rsid w:val="00A37FD3"/>
    <w:rsid w:val="00A40351"/>
    <w:rsid w:val="00A40EFB"/>
    <w:rsid w:val="00A4204F"/>
    <w:rsid w:val="00A4219C"/>
    <w:rsid w:val="00A42D2E"/>
    <w:rsid w:val="00A43AA1"/>
    <w:rsid w:val="00A4550A"/>
    <w:rsid w:val="00A468E6"/>
    <w:rsid w:val="00A514EA"/>
    <w:rsid w:val="00A52528"/>
    <w:rsid w:val="00A5307B"/>
    <w:rsid w:val="00A53666"/>
    <w:rsid w:val="00A53FBC"/>
    <w:rsid w:val="00A5404B"/>
    <w:rsid w:val="00A54B77"/>
    <w:rsid w:val="00A55B30"/>
    <w:rsid w:val="00A567B4"/>
    <w:rsid w:val="00A568B6"/>
    <w:rsid w:val="00A56E79"/>
    <w:rsid w:val="00A57F28"/>
    <w:rsid w:val="00A62536"/>
    <w:rsid w:val="00A62764"/>
    <w:rsid w:val="00A6456E"/>
    <w:rsid w:val="00A64E60"/>
    <w:rsid w:val="00A65522"/>
    <w:rsid w:val="00A6583E"/>
    <w:rsid w:val="00A661CB"/>
    <w:rsid w:val="00A66967"/>
    <w:rsid w:val="00A67F9B"/>
    <w:rsid w:val="00A7245E"/>
    <w:rsid w:val="00A724F1"/>
    <w:rsid w:val="00A7532D"/>
    <w:rsid w:val="00A81101"/>
    <w:rsid w:val="00A820C8"/>
    <w:rsid w:val="00A83B3F"/>
    <w:rsid w:val="00A86096"/>
    <w:rsid w:val="00A87315"/>
    <w:rsid w:val="00A90A90"/>
    <w:rsid w:val="00A949A5"/>
    <w:rsid w:val="00AA375A"/>
    <w:rsid w:val="00AA3E15"/>
    <w:rsid w:val="00AA4E84"/>
    <w:rsid w:val="00AA6A02"/>
    <w:rsid w:val="00AB67C0"/>
    <w:rsid w:val="00AB6978"/>
    <w:rsid w:val="00AC01AA"/>
    <w:rsid w:val="00AC1287"/>
    <w:rsid w:val="00AC30A9"/>
    <w:rsid w:val="00AC4BF6"/>
    <w:rsid w:val="00AC5F6F"/>
    <w:rsid w:val="00AC678F"/>
    <w:rsid w:val="00AC6DEB"/>
    <w:rsid w:val="00AC6EB5"/>
    <w:rsid w:val="00AC7392"/>
    <w:rsid w:val="00AC7B66"/>
    <w:rsid w:val="00AD01EF"/>
    <w:rsid w:val="00AD2156"/>
    <w:rsid w:val="00AD4D61"/>
    <w:rsid w:val="00AD63DB"/>
    <w:rsid w:val="00AD7DE2"/>
    <w:rsid w:val="00AE1DFA"/>
    <w:rsid w:val="00AE1E8D"/>
    <w:rsid w:val="00AE2EE7"/>
    <w:rsid w:val="00AE38B7"/>
    <w:rsid w:val="00AE3F57"/>
    <w:rsid w:val="00AE516E"/>
    <w:rsid w:val="00AE610D"/>
    <w:rsid w:val="00AE6A31"/>
    <w:rsid w:val="00AF0C41"/>
    <w:rsid w:val="00AF652F"/>
    <w:rsid w:val="00AF70F5"/>
    <w:rsid w:val="00AF719D"/>
    <w:rsid w:val="00AF7A6F"/>
    <w:rsid w:val="00B03FD7"/>
    <w:rsid w:val="00B04FD6"/>
    <w:rsid w:val="00B06053"/>
    <w:rsid w:val="00B067BC"/>
    <w:rsid w:val="00B06AD1"/>
    <w:rsid w:val="00B06F8D"/>
    <w:rsid w:val="00B10EB6"/>
    <w:rsid w:val="00B13225"/>
    <w:rsid w:val="00B1473F"/>
    <w:rsid w:val="00B14BCA"/>
    <w:rsid w:val="00B165D7"/>
    <w:rsid w:val="00B16B3F"/>
    <w:rsid w:val="00B17AF0"/>
    <w:rsid w:val="00B2044A"/>
    <w:rsid w:val="00B2046B"/>
    <w:rsid w:val="00B21E75"/>
    <w:rsid w:val="00B24596"/>
    <w:rsid w:val="00B25A45"/>
    <w:rsid w:val="00B30473"/>
    <w:rsid w:val="00B30B14"/>
    <w:rsid w:val="00B33A0D"/>
    <w:rsid w:val="00B37691"/>
    <w:rsid w:val="00B40345"/>
    <w:rsid w:val="00B4047C"/>
    <w:rsid w:val="00B41553"/>
    <w:rsid w:val="00B4194E"/>
    <w:rsid w:val="00B423E0"/>
    <w:rsid w:val="00B4477E"/>
    <w:rsid w:val="00B46503"/>
    <w:rsid w:val="00B471A5"/>
    <w:rsid w:val="00B51831"/>
    <w:rsid w:val="00B60C5E"/>
    <w:rsid w:val="00B6127E"/>
    <w:rsid w:val="00B64A0F"/>
    <w:rsid w:val="00B6584E"/>
    <w:rsid w:val="00B66093"/>
    <w:rsid w:val="00B6700B"/>
    <w:rsid w:val="00B71ECC"/>
    <w:rsid w:val="00B73DCE"/>
    <w:rsid w:val="00B77BDF"/>
    <w:rsid w:val="00B80BAC"/>
    <w:rsid w:val="00B81A81"/>
    <w:rsid w:val="00B83F04"/>
    <w:rsid w:val="00B85F54"/>
    <w:rsid w:val="00B87B5D"/>
    <w:rsid w:val="00B92B70"/>
    <w:rsid w:val="00B953F3"/>
    <w:rsid w:val="00B95BC1"/>
    <w:rsid w:val="00B971C8"/>
    <w:rsid w:val="00B978B5"/>
    <w:rsid w:val="00BA020D"/>
    <w:rsid w:val="00BA1B82"/>
    <w:rsid w:val="00BA4434"/>
    <w:rsid w:val="00BA6BE9"/>
    <w:rsid w:val="00BB3B48"/>
    <w:rsid w:val="00BB4AD2"/>
    <w:rsid w:val="00BB5530"/>
    <w:rsid w:val="00BB5CDB"/>
    <w:rsid w:val="00BB5E0E"/>
    <w:rsid w:val="00BB764D"/>
    <w:rsid w:val="00BB7AAE"/>
    <w:rsid w:val="00BC26DC"/>
    <w:rsid w:val="00BC27DD"/>
    <w:rsid w:val="00BC3D04"/>
    <w:rsid w:val="00BC40C1"/>
    <w:rsid w:val="00BC51C8"/>
    <w:rsid w:val="00BC555C"/>
    <w:rsid w:val="00BC55D1"/>
    <w:rsid w:val="00BC5BE3"/>
    <w:rsid w:val="00BC6940"/>
    <w:rsid w:val="00BC7921"/>
    <w:rsid w:val="00BD0C52"/>
    <w:rsid w:val="00BD1D75"/>
    <w:rsid w:val="00BD1F18"/>
    <w:rsid w:val="00BD1FDA"/>
    <w:rsid w:val="00BD28F7"/>
    <w:rsid w:val="00BD3EB3"/>
    <w:rsid w:val="00BD4BE0"/>
    <w:rsid w:val="00BD65E6"/>
    <w:rsid w:val="00BD6F67"/>
    <w:rsid w:val="00BE0814"/>
    <w:rsid w:val="00BE1E74"/>
    <w:rsid w:val="00BE2675"/>
    <w:rsid w:val="00BE2CDE"/>
    <w:rsid w:val="00BE6103"/>
    <w:rsid w:val="00BE69D9"/>
    <w:rsid w:val="00BF2950"/>
    <w:rsid w:val="00BF60D5"/>
    <w:rsid w:val="00BF64A9"/>
    <w:rsid w:val="00BF6CFA"/>
    <w:rsid w:val="00BF741D"/>
    <w:rsid w:val="00BF7EAC"/>
    <w:rsid w:val="00C010DB"/>
    <w:rsid w:val="00C01C03"/>
    <w:rsid w:val="00C04732"/>
    <w:rsid w:val="00C0513D"/>
    <w:rsid w:val="00C07251"/>
    <w:rsid w:val="00C10620"/>
    <w:rsid w:val="00C16411"/>
    <w:rsid w:val="00C202EA"/>
    <w:rsid w:val="00C2266C"/>
    <w:rsid w:val="00C22F43"/>
    <w:rsid w:val="00C24C69"/>
    <w:rsid w:val="00C24CDF"/>
    <w:rsid w:val="00C3106F"/>
    <w:rsid w:val="00C36840"/>
    <w:rsid w:val="00C413BF"/>
    <w:rsid w:val="00C416D9"/>
    <w:rsid w:val="00C428EA"/>
    <w:rsid w:val="00C43E6D"/>
    <w:rsid w:val="00C44020"/>
    <w:rsid w:val="00C44BE3"/>
    <w:rsid w:val="00C44EB2"/>
    <w:rsid w:val="00C52046"/>
    <w:rsid w:val="00C621E6"/>
    <w:rsid w:val="00C644E1"/>
    <w:rsid w:val="00C651DD"/>
    <w:rsid w:val="00C666E4"/>
    <w:rsid w:val="00C66B87"/>
    <w:rsid w:val="00C74D08"/>
    <w:rsid w:val="00C75E1E"/>
    <w:rsid w:val="00C84325"/>
    <w:rsid w:val="00C84E6C"/>
    <w:rsid w:val="00C90584"/>
    <w:rsid w:val="00C92B40"/>
    <w:rsid w:val="00C92F00"/>
    <w:rsid w:val="00C95C10"/>
    <w:rsid w:val="00C962EA"/>
    <w:rsid w:val="00C97A7E"/>
    <w:rsid w:val="00CA05B8"/>
    <w:rsid w:val="00CA1E1E"/>
    <w:rsid w:val="00CA210B"/>
    <w:rsid w:val="00CA3BB3"/>
    <w:rsid w:val="00CA3C99"/>
    <w:rsid w:val="00CA3E1F"/>
    <w:rsid w:val="00CA4CB3"/>
    <w:rsid w:val="00CA4E64"/>
    <w:rsid w:val="00CA5E93"/>
    <w:rsid w:val="00CA601C"/>
    <w:rsid w:val="00CA6C6A"/>
    <w:rsid w:val="00CA7052"/>
    <w:rsid w:val="00CA79B3"/>
    <w:rsid w:val="00CB0396"/>
    <w:rsid w:val="00CB25DA"/>
    <w:rsid w:val="00CB274F"/>
    <w:rsid w:val="00CB5603"/>
    <w:rsid w:val="00CB6BD6"/>
    <w:rsid w:val="00CB749A"/>
    <w:rsid w:val="00CC3A05"/>
    <w:rsid w:val="00CC6512"/>
    <w:rsid w:val="00CD118F"/>
    <w:rsid w:val="00CD1EB8"/>
    <w:rsid w:val="00CD4BCA"/>
    <w:rsid w:val="00CD5925"/>
    <w:rsid w:val="00CD76D2"/>
    <w:rsid w:val="00CD7865"/>
    <w:rsid w:val="00CD7BF7"/>
    <w:rsid w:val="00CE0E48"/>
    <w:rsid w:val="00CE2902"/>
    <w:rsid w:val="00CE587E"/>
    <w:rsid w:val="00CE7D8D"/>
    <w:rsid w:val="00CF0281"/>
    <w:rsid w:val="00CF15A3"/>
    <w:rsid w:val="00CF68C9"/>
    <w:rsid w:val="00D016C0"/>
    <w:rsid w:val="00D035EC"/>
    <w:rsid w:val="00D0575D"/>
    <w:rsid w:val="00D11868"/>
    <w:rsid w:val="00D13EFF"/>
    <w:rsid w:val="00D145A1"/>
    <w:rsid w:val="00D224AB"/>
    <w:rsid w:val="00D22E7C"/>
    <w:rsid w:val="00D23235"/>
    <w:rsid w:val="00D24EB2"/>
    <w:rsid w:val="00D252F0"/>
    <w:rsid w:val="00D25565"/>
    <w:rsid w:val="00D2582D"/>
    <w:rsid w:val="00D2683C"/>
    <w:rsid w:val="00D27485"/>
    <w:rsid w:val="00D3077B"/>
    <w:rsid w:val="00D3229F"/>
    <w:rsid w:val="00D335E9"/>
    <w:rsid w:val="00D33717"/>
    <w:rsid w:val="00D3618E"/>
    <w:rsid w:val="00D368B3"/>
    <w:rsid w:val="00D42BD9"/>
    <w:rsid w:val="00D46D14"/>
    <w:rsid w:val="00D545A7"/>
    <w:rsid w:val="00D57F4E"/>
    <w:rsid w:val="00D614F5"/>
    <w:rsid w:val="00D61F93"/>
    <w:rsid w:val="00D64022"/>
    <w:rsid w:val="00D6607E"/>
    <w:rsid w:val="00D74804"/>
    <w:rsid w:val="00D74D0E"/>
    <w:rsid w:val="00D75AFA"/>
    <w:rsid w:val="00D77520"/>
    <w:rsid w:val="00D82E4A"/>
    <w:rsid w:val="00D830C9"/>
    <w:rsid w:val="00D85D61"/>
    <w:rsid w:val="00D922F6"/>
    <w:rsid w:val="00D94258"/>
    <w:rsid w:val="00D9445F"/>
    <w:rsid w:val="00D9709C"/>
    <w:rsid w:val="00D97DE8"/>
    <w:rsid w:val="00DA200F"/>
    <w:rsid w:val="00DA3548"/>
    <w:rsid w:val="00DA4AA8"/>
    <w:rsid w:val="00DA509F"/>
    <w:rsid w:val="00DB0827"/>
    <w:rsid w:val="00DB08C6"/>
    <w:rsid w:val="00DB7CD2"/>
    <w:rsid w:val="00DB7D4E"/>
    <w:rsid w:val="00DC155F"/>
    <w:rsid w:val="00DC19D3"/>
    <w:rsid w:val="00DC2EB5"/>
    <w:rsid w:val="00DC4F40"/>
    <w:rsid w:val="00DC6B5A"/>
    <w:rsid w:val="00DC7985"/>
    <w:rsid w:val="00DD3038"/>
    <w:rsid w:val="00DD5C2B"/>
    <w:rsid w:val="00DD5F3E"/>
    <w:rsid w:val="00DE018B"/>
    <w:rsid w:val="00DE0A6B"/>
    <w:rsid w:val="00DE15D5"/>
    <w:rsid w:val="00DE1768"/>
    <w:rsid w:val="00DE1ED7"/>
    <w:rsid w:val="00DE1F0B"/>
    <w:rsid w:val="00DE3AAA"/>
    <w:rsid w:val="00DE4735"/>
    <w:rsid w:val="00DE4B62"/>
    <w:rsid w:val="00DE6050"/>
    <w:rsid w:val="00DE69B9"/>
    <w:rsid w:val="00DF2D2C"/>
    <w:rsid w:val="00DF3FDF"/>
    <w:rsid w:val="00DF5424"/>
    <w:rsid w:val="00DF6C7C"/>
    <w:rsid w:val="00DF6DCA"/>
    <w:rsid w:val="00DF79A8"/>
    <w:rsid w:val="00E01809"/>
    <w:rsid w:val="00E047C5"/>
    <w:rsid w:val="00E04E97"/>
    <w:rsid w:val="00E04ECF"/>
    <w:rsid w:val="00E052A8"/>
    <w:rsid w:val="00E10DDF"/>
    <w:rsid w:val="00E1361B"/>
    <w:rsid w:val="00E13957"/>
    <w:rsid w:val="00E14484"/>
    <w:rsid w:val="00E14603"/>
    <w:rsid w:val="00E17F19"/>
    <w:rsid w:val="00E20551"/>
    <w:rsid w:val="00E20DC1"/>
    <w:rsid w:val="00E23D5B"/>
    <w:rsid w:val="00E24209"/>
    <w:rsid w:val="00E24C47"/>
    <w:rsid w:val="00E27E9C"/>
    <w:rsid w:val="00E27EF7"/>
    <w:rsid w:val="00E31E0B"/>
    <w:rsid w:val="00E32BE6"/>
    <w:rsid w:val="00E32DC0"/>
    <w:rsid w:val="00E36CB3"/>
    <w:rsid w:val="00E37CA3"/>
    <w:rsid w:val="00E401AD"/>
    <w:rsid w:val="00E449D0"/>
    <w:rsid w:val="00E45C23"/>
    <w:rsid w:val="00E4675E"/>
    <w:rsid w:val="00E502A1"/>
    <w:rsid w:val="00E52965"/>
    <w:rsid w:val="00E52F79"/>
    <w:rsid w:val="00E53247"/>
    <w:rsid w:val="00E5478E"/>
    <w:rsid w:val="00E56EBA"/>
    <w:rsid w:val="00E603AB"/>
    <w:rsid w:val="00E61C36"/>
    <w:rsid w:val="00E62EE1"/>
    <w:rsid w:val="00E65B02"/>
    <w:rsid w:val="00E65C01"/>
    <w:rsid w:val="00E665E2"/>
    <w:rsid w:val="00E66833"/>
    <w:rsid w:val="00E7038A"/>
    <w:rsid w:val="00E72E9D"/>
    <w:rsid w:val="00E73E5D"/>
    <w:rsid w:val="00E75623"/>
    <w:rsid w:val="00E83E4E"/>
    <w:rsid w:val="00E873DC"/>
    <w:rsid w:val="00E900F8"/>
    <w:rsid w:val="00E90D77"/>
    <w:rsid w:val="00EB07BA"/>
    <w:rsid w:val="00EB0BFA"/>
    <w:rsid w:val="00EB5854"/>
    <w:rsid w:val="00EB6021"/>
    <w:rsid w:val="00EB6CF9"/>
    <w:rsid w:val="00EC0262"/>
    <w:rsid w:val="00EC1987"/>
    <w:rsid w:val="00EC3501"/>
    <w:rsid w:val="00EC48DA"/>
    <w:rsid w:val="00EC4C37"/>
    <w:rsid w:val="00EC781B"/>
    <w:rsid w:val="00ED3986"/>
    <w:rsid w:val="00ED54E8"/>
    <w:rsid w:val="00EE1570"/>
    <w:rsid w:val="00EE2D5B"/>
    <w:rsid w:val="00EE6C4A"/>
    <w:rsid w:val="00EE70F2"/>
    <w:rsid w:val="00EF058F"/>
    <w:rsid w:val="00EF6751"/>
    <w:rsid w:val="00EF6ED7"/>
    <w:rsid w:val="00F045C9"/>
    <w:rsid w:val="00F0603B"/>
    <w:rsid w:val="00F12430"/>
    <w:rsid w:val="00F1643B"/>
    <w:rsid w:val="00F16723"/>
    <w:rsid w:val="00F17E2C"/>
    <w:rsid w:val="00F2299B"/>
    <w:rsid w:val="00F2532F"/>
    <w:rsid w:val="00F25EBA"/>
    <w:rsid w:val="00F268DD"/>
    <w:rsid w:val="00F271E2"/>
    <w:rsid w:val="00F3209B"/>
    <w:rsid w:val="00F32664"/>
    <w:rsid w:val="00F33E52"/>
    <w:rsid w:val="00F34B25"/>
    <w:rsid w:val="00F35322"/>
    <w:rsid w:val="00F4255F"/>
    <w:rsid w:val="00F4296C"/>
    <w:rsid w:val="00F446E1"/>
    <w:rsid w:val="00F44736"/>
    <w:rsid w:val="00F44B92"/>
    <w:rsid w:val="00F4536D"/>
    <w:rsid w:val="00F45479"/>
    <w:rsid w:val="00F45CD0"/>
    <w:rsid w:val="00F469D4"/>
    <w:rsid w:val="00F46DA1"/>
    <w:rsid w:val="00F46E5B"/>
    <w:rsid w:val="00F47CE2"/>
    <w:rsid w:val="00F5030D"/>
    <w:rsid w:val="00F50B13"/>
    <w:rsid w:val="00F52FAF"/>
    <w:rsid w:val="00F53654"/>
    <w:rsid w:val="00F57499"/>
    <w:rsid w:val="00F60E7C"/>
    <w:rsid w:val="00F614BF"/>
    <w:rsid w:val="00F61F07"/>
    <w:rsid w:val="00F62EB3"/>
    <w:rsid w:val="00F65214"/>
    <w:rsid w:val="00F674BC"/>
    <w:rsid w:val="00F7054F"/>
    <w:rsid w:val="00F721E0"/>
    <w:rsid w:val="00F7252F"/>
    <w:rsid w:val="00F726B2"/>
    <w:rsid w:val="00F72EA1"/>
    <w:rsid w:val="00F766CC"/>
    <w:rsid w:val="00F82E06"/>
    <w:rsid w:val="00F830D1"/>
    <w:rsid w:val="00F840D9"/>
    <w:rsid w:val="00F8583C"/>
    <w:rsid w:val="00F903FE"/>
    <w:rsid w:val="00F92333"/>
    <w:rsid w:val="00F94F91"/>
    <w:rsid w:val="00F96A6C"/>
    <w:rsid w:val="00FA1A24"/>
    <w:rsid w:val="00FA5A19"/>
    <w:rsid w:val="00FA63F5"/>
    <w:rsid w:val="00FB2E22"/>
    <w:rsid w:val="00FB62E1"/>
    <w:rsid w:val="00FB7C88"/>
    <w:rsid w:val="00FC10AC"/>
    <w:rsid w:val="00FC2E57"/>
    <w:rsid w:val="00FC30E3"/>
    <w:rsid w:val="00FC5DCC"/>
    <w:rsid w:val="00FD0B74"/>
    <w:rsid w:val="00FD4B3E"/>
    <w:rsid w:val="00FD5E0D"/>
    <w:rsid w:val="00FE3354"/>
    <w:rsid w:val="00FE355D"/>
    <w:rsid w:val="00FE443F"/>
    <w:rsid w:val="00FE6C31"/>
    <w:rsid w:val="00FE71E1"/>
    <w:rsid w:val="00FE7376"/>
    <w:rsid w:val="00FE73A2"/>
    <w:rsid w:val="00FE74ED"/>
    <w:rsid w:val="00FF08C8"/>
    <w:rsid w:val="00FF32A7"/>
    <w:rsid w:val="00FF5828"/>
    <w:rsid w:val="00FF62BD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45B31"/>
  <w15:docId w15:val="{66DCA61E-A63C-4DD9-AA82-449F44D8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rsid w:val="00827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pressTitle">
    <w:name w:val="Express Title"/>
    <w:basedOn w:val="a"/>
    <w:next w:val="Author-BOE"/>
    <w:qFormat/>
    <w:rsid w:val="00827636"/>
    <w:pPr>
      <w:spacing w:after="0" w:line="240" w:lineRule="auto"/>
    </w:pPr>
    <w:rPr>
      <w:rFonts w:ascii="Arial" w:hAnsi="Arial"/>
      <w:b/>
      <w:spacing w:val="10"/>
      <w:kern w:val="32"/>
      <w:sz w:val="32"/>
    </w:rPr>
  </w:style>
  <w:style w:type="paragraph" w:customStyle="1" w:styleId="Author-BOE">
    <w:name w:val="Author - BOE"/>
    <w:basedOn w:val="ExpressTitle"/>
    <w:next w:val="ExpressAuthorAffiliation"/>
    <w:qFormat/>
    <w:rsid w:val="00827636"/>
    <w:pPr>
      <w:spacing w:before="240" w:after="80"/>
    </w:pPr>
    <w:rPr>
      <w:smallCaps/>
      <w:color w:val="7C130E"/>
      <w:spacing w:val="0"/>
      <w:kern w:val="0"/>
      <w:sz w:val="24"/>
    </w:rPr>
  </w:style>
  <w:style w:type="paragraph" w:customStyle="1" w:styleId="ExpressBodySubsequentParagraph">
    <w:name w:val="Express Body Subsequent Paragraph"/>
    <w:basedOn w:val="ExpressBodyFirstParagraph"/>
    <w:qFormat/>
    <w:rsid w:val="00827636"/>
    <w:pPr>
      <w:spacing w:before="0"/>
      <w:ind w:firstLine="288"/>
    </w:pPr>
  </w:style>
  <w:style w:type="paragraph" w:customStyle="1" w:styleId="ExpressAuthorAffiliation">
    <w:name w:val="Express Author Affiliation"/>
    <w:basedOn w:val="a3"/>
    <w:next w:val="ExpressEmail"/>
    <w:qFormat/>
    <w:rsid w:val="00827636"/>
    <w:rPr>
      <w:rFonts w:ascii="Times New Roman" w:hAnsi="Times New Roman"/>
      <w:i/>
      <w:sz w:val="18"/>
    </w:rPr>
  </w:style>
  <w:style w:type="paragraph" w:customStyle="1" w:styleId="Author-OE">
    <w:name w:val="Author - OE"/>
    <w:basedOn w:val="Author-BOE"/>
    <w:next w:val="ExpressAuthorAffiliation"/>
    <w:qFormat/>
    <w:rsid w:val="00827636"/>
    <w:rPr>
      <w:color w:val="943634"/>
    </w:rPr>
  </w:style>
  <w:style w:type="paragraph" w:styleId="a3">
    <w:name w:val="No Spacing"/>
    <w:uiPriority w:val="1"/>
    <w:rsid w:val="00827636"/>
    <w:pPr>
      <w:spacing w:after="0" w:line="240" w:lineRule="auto"/>
    </w:pPr>
  </w:style>
  <w:style w:type="paragraph" w:customStyle="1" w:styleId="Author-OME">
    <w:name w:val="Author - OME"/>
    <w:basedOn w:val="Author-BOE"/>
    <w:next w:val="ExpressAuthorAffiliation"/>
    <w:qFormat/>
    <w:rsid w:val="00827636"/>
    <w:rPr>
      <w:color w:val="1478B6"/>
    </w:rPr>
  </w:style>
  <w:style w:type="paragraph" w:customStyle="1" w:styleId="ExpressEmail">
    <w:name w:val="Express Email"/>
    <w:basedOn w:val="ExpressAuthorAffiliation"/>
    <w:next w:val="ExpressAbstractBody"/>
    <w:qFormat/>
    <w:rsid w:val="00827636"/>
    <w:rPr>
      <w:color w:val="2E2EB1"/>
    </w:rPr>
  </w:style>
  <w:style w:type="paragraph" w:customStyle="1" w:styleId="ExpressReferenceTitle">
    <w:name w:val="Express Reference Title"/>
    <w:next w:val="ExpressReferences"/>
    <w:qFormat/>
    <w:rsid w:val="00827636"/>
    <w:pPr>
      <w:pBdr>
        <w:top w:val="single" w:sz="4" w:space="1" w:color="auto"/>
      </w:pBdr>
      <w:spacing w:before="120" w:after="120" w:line="240" w:lineRule="auto"/>
    </w:pPr>
    <w:rPr>
      <w:rFonts w:ascii="Arial" w:hAnsi="Arial"/>
      <w:b/>
      <w:sz w:val="20"/>
    </w:rPr>
  </w:style>
  <w:style w:type="paragraph" w:customStyle="1" w:styleId="ExpressAbstractBody">
    <w:name w:val="Express Abstract Body"/>
    <w:next w:val="ExpressCopyright"/>
    <w:link w:val="ExpressAbstractBodyChar"/>
    <w:qFormat/>
    <w:rsid w:val="00827636"/>
    <w:pPr>
      <w:spacing w:before="240" w:after="0" w:line="240" w:lineRule="auto"/>
      <w:jc w:val="both"/>
    </w:pPr>
    <w:rPr>
      <w:rFonts w:ascii="Times New Roman" w:hAnsi="Times New Roman"/>
      <w:color w:val="000000" w:themeColor="text1"/>
      <w:sz w:val="20"/>
    </w:rPr>
  </w:style>
  <w:style w:type="paragraph" w:customStyle="1" w:styleId="ExpressCopyright">
    <w:name w:val="Express Copyright"/>
    <w:basedOn w:val="ExpressAbstractBody"/>
    <w:next w:val="ExpressOCISCodesBody"/>
    <w:qFormat/>
    <w:rsid w:val="00827636"/>
    <w:pPr>
      <w:spacing w:before="80"/>
    </w:pPr>
    <w:rPr>
      <w:sz w:val="16"/>
    </w:rPr>
  </w:style>
  <w:style w:type="paragraph" w:customStyle="1" w:styleId="ExpressOCISCodesBody">
    <w:name w:val="Express OCIS Codes Body"/>
    <w:basedOn w:val="ExpressCopyright"/>
    <w:next w:val="ExpressReferenceTitle"/>
    <w:qFormat/>
    <w:rsid w:val="00827636"/>
  </w:style>
  <w:style w:type="paragraph" w:customStyle="1" w:styleId="ExpressReferences">
    <w:name w:val="Express References"/>
    <w:qFormat/>
    <w:rsid w:val="00827636"/>
    <w:pPr>
      <w:numPr>
        <w:numId w:val="1"/>
      </w:numPr>
      <w:spacing w:after="0" w:line="240" w:lineRule="auto"/>
    </w:pPr>
    <w:rPr>
      <w:rFonts w:ascii="Times New Roman" w:hAnsi="Times New Roman"/>
      <w:sz w:val="16"/>
    </w:rPr>
  </w:style>
  <w:style w:type="paragraph" w:customStyle="1" w:styleId="ExpressSectionHeader1">
    <w:name w:val="Express Section Header 1"/>
    <w:next w:val="ExpressBodyFirstParagraph"/>
    <w:qFormat/>
    <w:rsid w:val="00827636"/>
    <w:pPr>
      <w:numPr>
        <w:numId w:val="5"/>
      </w:numPr>
      <w:spacing w:before="120" w:after="0" w:line="240" w:lineRule="auto"/>
    </w:pPr>
    <w:rPr>
      <w:rFonts w:ascii="Arial" w:hAnsi="Arial"/>
      <w:b/>
      <w:sz w:val="20"/>
    </w:rPr>
  </w:style>
  <w:style w:type="paragraph" w:customStyle="1" w:styleId="ExpressBodyFirstParagraph">
    <w:name w:val="Express Body First Paragraph"/>
    <w:basedOn w:val="ExpressAbstractBody"/>
    <w:link w:val="ExpressBodyFirstParagraphChar"/>
    <w:qFormat/>
    <w:rsid w:val="00827636"/>
    <w:pPr>
      <w:spacing w:before="120"/>
    </w:pPr>
  </w:style>
  <w:style w:type="paragraph" w:customStyle="1" w:styleId="ExpressSectionHeader2">
    <w:name w:val="Express Section Header 2"/>
    <w:basedOn w:val="ExpressSectionHeader1"/>
    <w:next w:val="ExpressBodyFirstParagraph"/>
    <w:qFormat/>
    <w:rsid w:val="00827636"/>
    <w:pPr>
      <w:numPr>
        <w:numId w:val="0"/>
      </w:numPr>
    </w:pPr>
    <w:rPr>
      <w:b w:val="0"/>
      <w:i/>
    </w:rPr>
  </w:style>
  <w:style w:type="character" w:styleId="a4">
    <w:name w:val="annotation reference"/>
    <w:basedOn w:val="a0"/>
    <w:uiPriority w:val="99"/>
    <w:semiHidden/>
    <w:unhideWhenUsed/>
    <w:rsid w:val="00827636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827636"/>
    <w:pPr>
      <w:spacing w:line="240" w:lineRule="auto"/>
    </w:pPr>
    <w:rPr>
      <w:sz w:val="20"/>
      <w:szCs w:val="20"/>
    </w:rPr>
  </w:style>
  <w:style w:type="character" w:customStyle="1" w:styleId="Char">
    <w:name w:val="메모 텍스트 Char"/>
    <w:basedOn w:val="a0"/>
    <w:link w:val="a5"/>
    <w:uiPriority w:val="99"/>
    <w:semiHidden/>
    <w:rsid w:val="00827636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827636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827636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827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827636"/>
    <w:rPr>
      <w:rFonts w:ascii="Tahoma" w:hAnsi="Tahoma" w:cs="Tahoma"/>
      <w:sz w:val="16"/>
      <w:szCs w:val="16"/>
    </w:rPr>
  </w:style>
  <w:style w:type="paragraph" w:customStyle="1" w:styleId="ExpressSectionHeader3">
    <w:name w:val="Express Section Header 3"/>
    <w:basedOn w:val="ExpressSectionHeader2"/>
    <w:next w:val="ExpressBodyFirstParagraph"/>
    <w:qFormat/>
    <w:rsid w:val="00827636"/>
    <w:rPr>
      <w:i w:val="0"/>
    </w:rPr>
  </w:style>
  <w:style w:type="paragraph" w:customStyle="1" w:styleId="ExpressFundingSectionHeader">
    <w:name w:val="Express Funding Section Header"/>
    <w:basedOn w:val="ExpressSectionHeader1"/>
    <w:next w:val="ExpressBodyFirstParagraph"/>
    <w:qFormat/>
    <w:rsid w:val="00827636"/>
    <w:pPr>
      <w:numPr>
        <w:numId w:val="0"/>
      </w:numPr>
      <w:spacing w:after="120"/>
      <w:ind w:left="360" w:hanging="360"/>
    </w:pPr>
  </w:style>
  <w:style w:type="paragraph" w:customStyle="1" w:styleId="ExpressAcknowledgmentsSectionHeader">
    <w:name w:val="Express Acknowledgments Section Header"/>
    <w:basedOn w:val="ExpressFundingSectionHeader"/>
    <w:next w:val="ExpressBodyFirstParagraph"/>
    <w:qFormat/>
    <w:rsid w:val="00827636"/>
  </w:style>
  <w:style w:type="paragraph" w:customStyle="1" w:styleId="ExpressFigureCaptionShort">
    <w:name w:val="Express Figure Caption Short"/>
    <w:basedOn w:val="ExpressBodyFirstParagraph"/>
    <w:next w:val="ExpressBodySubsequentParagraph"/>
    <w:qFormat/>
    <w:rsid w:val="00827636"/>
    <w:pPr>
      <w:spacing w:after="120"/>
      <w:ind w:left="720" w:right="720"/>
      <w:jc w:val="center"/>
    </w:pPr>
    <w:rPr>
      <w:sz w:val="16"/>
    </w:rPr>
  </w:style>
  <w:style w:type="paragraph" w:customStyle="1" w:styleId="ExpressFigureCaptionLong">
    <w:name w:val="Express Figure Caption Long"/>
    <w:basedOn w:val="ExpressFigureCaptionShort"/>
    <w:next w:val="ExpressBodySubsequentParagraph"/>
    <w:qFormat/>
    <w:rsid w:val="00827636"/>
    <w:pPr>
      <w:jc w:val="both"/>
    </w:pPr>
  </w:style>
  <w:style w:type="paragraph" w:customStyle="1" w:styleId="ExpressTableCaption">
    <w:name w:val="Express Table Caption"/>
    <w:basedOn w:val="ExpressBodyFirstParagraph"/>
    <w:next w:val="ExpressBodySubsequentParagraph"/>
    <w:qFormat/>
    <w:rsid w:val="00827636"/>
    <w:pPr>
      <w:spacing w:before="240" w:after="160"/>
      <w:jc w:val="center"/>
    </w:pPr>
    <w:rPr>
      <w:b/>
      <w:sz w:val="16"/>
    </w:rPr>
  </w:style>
  <w:style w:type="paragraph" w:customStyle="1" w:styleId="ExpressEquation">
    <w:name w:val="Express Equation"/>
    <w:basedOn w:val="ExpressBodySubsequentParagraph"/>
    <w:next w:val="ExpressBodySubsequentParagraph"/>
    <w:qFormat/>
    <w:rsid w:val="00827636"/>
    <w:pPr>
      <w:tabs>
        <w:tab w:val="center" w:pos="4320"/>
        <w:tab w:val="right" w:pos="7560"/>
      </w:tabs>
      <w:spacing w:before="120"/>
      <w:ind w:firstLine="0"/>
      <w:jc w:val="left"/>
    </w:pPr>
  </w:style>
  <w:style w:type="paragraph" w:customStyle="1" w:styleId="ExpressTableFootnote">
    <w:name w:val="Express Table Footnote"/>
    <w:basedOn w:val="ExpressBodyFirstParagraph"/>
    <w:next w:val="ExpressBodySubsequentParagraph"/>
    <w:rsid w:val="00827636"/>
    <w:pPr>
      <w:spacing w:after="120"/>
    </w:pPr>
    <w:rPr>
      <w:sz w:val="16"/>
    </w:rPr>
  </w:style>
  <w:style w:type="paragraph" w:customStyle="1" w:styleId="ExpressTableBody">
    <w:name w:val="Express Table Body"/>
    <w:basedOn w:val="ExpressBodyFirstParagraph"/>
    <w:next w:val="ExpressBodySubsequentParagraph"/>
    <w:qFormat/>
    <w:rsid w:val="00827636"/>
    <w:pPr>
      <w:spacing w:before="0" w:after="80"/>
    </w:pPr>
    <w:rPr>
      <w:sz w:val="16"/>
    </w:rPr>
  </w:style>
  <w:style w:type="paragraph" w:customStyle="1" w:styleId="ExpressNumberList1">
    <w:name w:val="Express Number List 1"/>
    <w:basedOn w:val="ExpressBodySubsequentParagraph"/>
    <w:rsid w:val="00FC5DCC"/>
    <w:pPr>
      <w:spacing w:before="120"/>
      <w:ind w:left="1080" w:hanging="360"/>
    </w:pPr>
  </w:style>
  <w:style w:type="paragraph" w:customStyle="1" w:styleId="ExpressWebAddress">
    <w:name w:val="Express Web Address"/>
    <w:basedOn w:val="ExpressEmail"/>
    <w:next w:val="ExpressAbstractBody"/>
    <w:rsid w:val="00827636"/>
  </w:style>
  <w:style w:type="paragraph" w:customStyle="1" w:styleId="ExpressFigure">
    <w:name w:val="Express Figure"/>
    <w:basedOn w:val="ExpressBodyFirstParagraph"/>
    <w:next w:val="ExpressFigureCaptionLong"/>
    <w:rsid w:val="00827636"/>
    <w:pPr>
      <w:jc w:val="center"/>
    </w:pPr>
    <w:rPr>
      <w:sz w:val="16"/>
    </w:rPr>
  </w:style>
  <w:style w:type="paragraph" w:customStyle="1" w:styleId="ExpressNumberList2">
    <w:name w:val="Express Number List 2"/>
    <w:basedOn w:val="ExpressNumberList1"/>
    <w:rsid w:val="00EC0262"/>
    <w:pPr>
      <w:ind w:left="1440"/>
    </w:pPr>
  </w:style>
  <w:style w:type="paragraph" w:customStyle="1" w:styleId="ExpressUnnumberedList">
    <w:name w:val="Express Unnumbered List"/>
    <w:basedOn w:val="ExpressListNumber1"/>
    <w:rsid w:val="00EF6ED7"/>
    <w:pPr>
      <w:numPr>
        <w:numId w:val="0"/>
      </w:numPr>
      <w:ind w:left="360"/>
    </w:pPr>
  </w:style>
  <w:style w:type="paragraph" w:customStyle="1" w:styleId="ExpressBulletedList">
    <w:name w:val="Express Bulleted List"/>
    <w:basedOn w:val="ExpressUnnumberedList"/>
    <w:rsid w:val="00A035D7"/>
    <w:pPr>
      <w:ind w:left="1080" w:hanging="360"/>
    </w:pPr>
  </w:style>
  <w:style w:type="character" w:styleId="a8">
    <w:name w:val="Hyperlink"/>
    <w:uiPriority w:val="99"/>
    <w:rsid w:val="0086667D"/>
    <w:rPr>
      <w:color w:val="0000FF"/>
      <w:u w:val="single"/>
    </w:rPr>
  </w:style>
  <w:style w:type="paragraph" w:customStyle="1" w:styleId="OEBody">
    <w:name w:val="OE Body"/>
    <w:next w:val="a"/>
    <w:rsid w:val="0086667D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table" w:styleId="a9">
    <w:name w:val="Table Grid"/>
    <w:basedOn w:val="a1"/>
    <w:uiPriority w:val="59"/>
    <w:rsid w:val="00866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pressListNumber1">
    <w:name w:val="Express List Number 1"/>
    <w:basedOn w:val="ExpressBodySubsequentParagraph"/>
    <w:rsid w:val="00827636"/>
    <w:pPr>
      <w:numPr>
        <w:numId w:val="7"/>
      </w:numPr>
      <w:spacing w:before="120"/>
    </w:pPr>
  </w:style>
  <w:style w:type="paragraph" w:customStyle="1" w:styleId="ExpressListNumber2">
    <w:name w:val="Express List Number 2"/>
    <w:basedOn w:val="ExpressListNumber1"/>
    <w:rsid w:val="00827636"/>
    <w:pPr>
      <w:numPr>
        <w:numId w:val="8"/>
      </w:numPr>
    </w:pPr>
  </w:style>
  <w:style w:type="paragraph" w:customStyle="1" w:styleId="ExpressListBulleted">
    <w:name w:val="Express List Bulleted"/>
    <w:basedOn w:val="ExpressListUnnumbered"/>
    <w:rsid w:val="00827636"/>
    <w:pPr>
      <w:numPr>
        <w:numId w:val="9"/>
      </w:numPr>
    </w:pPr>
  </w:style>
  <w:style w:type="paragraph" w:customStyle="1" w:styleId="ExpressListUnnumbered">
    <w:name w:val="Express List Unnumbered"/>
    <w:basedOn w:val="ExpressListNumber1"/>
    <w:rsid w:val="00827636"/>
    <w:pPr>
      <w:numPr>
        <w:numId w:val="0"/>
      </w:numPr>
      <w:ind w:left="360"/>
    </w:pPr>
  </w:style>
  <w:style w:type="character" w:styleId="aa">
    <w:name w:val="FollowedHyperlink"/>
    <w:basedOn w:val="a0"/>
    <w:uiPriority w:val="99"/>
    <w:semiHidden/>
    <w:unhideWhenUsed/>
    <w:rsid w:val="009D703D"/>
    <w:rPr>
      <w:color w:val="800080" w:themeColor="followedHyperlink"/>
      <w:u w:val="single"/>
    </w:rPr>
  </w:style>
  <w:style w:type="paragraph" w:customStyle="1" w:styleId="BodyChar">
    <w:name w:val="Body Char"/>
    <w:link w:val="BodyCharChar"/>
    <w:rsid w:val="00DF6DCA"/>
    <w:pPr>
      <w:tabs>
        <w:tab w:val="left" w:pos="567"/>
      </w:tabs>
      <w:spacing w:after="0" w:line="240" w:lineRule="auto"/>
      <w:jc w:val="both"/>
    </w:pPr>
    <w:rPr>
      <w:rFonts w:ascii="Times" w:eastAsia="맑은 고딕" w:hAnsi="Times" w:cs="Times New Roman"/>
      <w:color w:val="000000"/>
      <w:lang w:val="en-GB"/>
    </w:rPr>
  </w:style>
  <w:style w:type="character" w:customStyle="1" w:styleId="BodyCharChar">
    <w:name w:val="Body Char Char"/>
    <w:link w:val="BodyChar"/>
    <w:rsid w:val="00DF6DCA"/>
    <w:rPr>
      <w:rFonts w:ascii="Times" w:eastAsia="맑은 고딕" w:hAnsi="Times" w:cs="Times New Roman"/>
      <w:color w:val="000000"/>
      <w:lang w:val="en-GB"/>
    </w:rPr>
  </w:style>
  <w:style w:type="paragraph" w:customStyle="1" w:styleId="TableCaptionCentred">
    <w:name w:val="Table.Caption.Centred"/>
    <w:basedOn w:val="a"/>
    <w:autoRedefine/>
    <w:rsid w:val="00DF6DCA"/>
    <w:pPr>
      <w:spacing w:after="120" w:line="240" w:lineRule="auto"/>
      <w:jc w:val="center"/>
    </w:pPr>
    <w:rPr>
      <w:rFonts w:ascii="Times New Roman" w:eastAsia="맑은 고딕" w:hAnsi="Times New Roman" w:cs="Times New Roman"/>
      <w:b/>
      <w:color w:val="000099"/>
      <w:lang w:val="en-GB"/>
    </w:rPr>
  </w:style>
  <w:style w:type="paragraph" w:styleId="ab">
    <w:name w:val="Date"/>
    <w:basedOn w:val="a"/>
    <w:next w:val="a"/>
    <w:link w:val="Char2"/>
    <w:uiPriority w:val="99"/>
    <w:semiHidden/>
    <w:unhideWhenUsed/>
    <w:rsid w:val="00B04FD6"/>
  </w:style>
  <w:style w:type="character" w:customStyle="1" w:styleId="Char2">
    <w:name w:val="날짜 Char"/>
    <w:basedOn w:val="a0"/>
    <w:link w:val="ab"/>
    <w:uiPriority w:val="99"/>
    <w:semiHidden/>
    <w:rsid w:val="00B04FD6"/>
  </w:style>
  <w:style w:type="paragraph" w:styleId="ac">
    <w:name w:val="caption"/>
    <w:basedOn w:val="a"/>
    <w:next w:val="a"/>
    <w:qFormat/>
    <w:rsid w:val="000F59ED"/>
    <w:pPr>
      <w:spacing w:after="0" w:line="240" w:lineRule="auto"/>
    </w:pPr>
    <w:rPr>
      <w:rFonts w:ascii="Times" w:eastAsia="맑은 고딕" w:hAnsi="Times" w:cs="Times New Roman"/>
      <w:b/>
      <w:bCs/>
      <w:sz w:val="20"/>
      <w:szCs w:val="20"/>
      <w:lang w:val="en-GB"/>
    </w:rPr>
  </w:style>
  <w:style w:type="paragraph" w:customStyle="1" w:styleId="subsection">
    <w:name w:val="subsection"/>
    <w:rsid w:val="000F59ED"/>
    <w:pPr>
      <w:numPr>
        <w:ilvl w:val="1"/>
        <w:numId w:val="22"/>
      </w:numPr>
      <w:tabs>
        <w:tab w:val="left" w:pos="567"/>
      </w:tabs>
      <w:spacing w:before="240" w:after="0" w:line="240" w:lineRule="auto"/>
    </w:pPr>
    <w:rPr>
      <w:rFonts w:ascii="Times" w:eastAsia="맑은 고딕" w:hAnsi="Times" w:cs="Times New Roman"/>
      <w:i/>
      <w:iCs/>
      <w:color w:val="000000"/>
    </w:rPr>
  </w:style>
  <w:style w:type="paragraph" w:customStyle="1" w:styleId="section">
    <w:name w:val="section"/>
    <w:autoRedefine/>
    <w:rsid w:val="000F59ED"/>
    <w:pPr>
      <w:numPr>
        <w:numId w:val="22"/>
      </w:numPr>
      <w:tabs>
        <w:tab w:val="left" w:pos="567"/>
      </w:tabs>
      <w:spacing w:before="240" w:after="0" w:line="240" w:lineRule="auto"/>
    </w:pPr>
    <w:rPr>
      <w:rFonts w:ascii="Times" w:eastAsia="맑은 고딕" w:hAnsi="Times" w:cs="Times New Roman"/>
      <w:b/>
      <w:color w:val="000000"/>
      <w:lang w:val="en-GB"/>
    </w:rPr>
  </w:style>
  <w:style w:type="paragraph" w:customStyle="1" w:styleId="subsubsection">
    <w:name w:val="subsubsection"/>
    <w:autoRedefine/>
    <w:rsid w:val="000F59ED"/>
    <w:pPr>
      <w:numPr>
        <w:ilvl w:val="2"/>
        <w:numId w:val="22"/>
      </w:numPr>
      <w:tabs>
        <w:tab w:val="left" w:pos="567"/>
      </w:tabs>
      <w:spacing w:before="240" w:after="0" w:line="240" w:lineRule="auto"/>
      <w:jc w:val="both"/>
    </w:pPr>
    <w:rPr>
      <w:rFonts w:ascii="Times" w:eastAsia="맑은 고딕" w:hAnsi="Times" w:cs="Times New Roman"/>
      <w:i/>
      <w:iCs/>
      <w:color w:val="000000"/>
    </w:rPr>
  </w:style>
  <w:style w:type="paragraph" w:customStyle="1" w:styleId="OEBodySP">
    <w:name w:val="OE Body SP"/>
    <w:basedOn w:val="a"/>
    <w:link w:val="OEBodySPChar"/>
    <w:uiPriority w:val="99"/>
    <w:rsid w:val="000F59ED"/>
    <w:pPr>
      <w:spacing w:after="0" w:line="240" w:lineRule="auto"/>
      <w:ind w:firstLine="360"/>
      <w:jc w:val="both"/>
    </w:pPr>
    <w:rPr>
      <w:rFonts w:ascii="Times New Roman" w:eastAsia="맑은 고딕" w:hAnsi="Times New Roman" w:cs="Times New Roman"/>
      <w:sz w:val="20"/>
      <w:szCs w:val="20"/>
    </w:rPr>
  </w:style>
  <w:style w:type="character" w:customStyle="1" w:styleId="OEBodySPChar">
    <w:name w:val="OE Body SP Char"/>
    <w:link w:val="OEBodySP"/>
    <w:uiPriority w:val="99"/>
    <w:rsid w:val="000F59ED"/>
    <w:rPr>
      <w:rFonts w:ascii="Times New Roman" w:eastAsia="맑은 고딕" w:hAnsi="Times New Roman" w:cs="Times New Roman"/>
      <w:sz w:val="20"/>
      <w:szCs w:val="20"/>
    </w:rPr>
  </w:style>
  <w:style w:type="paragraph" w:customStyle="1" w:styleId="MTDisplayEquation">
    <w:name w:val="MTDisplayEquation"/>
    <w:basedOn w:val="OEBodySP"/>
    <w:next w:val="a"/>
    <w:link w:val="MTDisplayEquationChar"/>
    <w:rsid w:val="00A40351"/>
    <w:pPr>
      <w:tabs>
        <w:tab w:val="center" w:pos="3800"/>
        <w:tab w:val="right" w:pos="7580"/>
      </w:tabs>
      <w:ind w:firstLine="288"/>
    </w:pPr>
  </w:style>
  <w:style w:type="character" w:customStyle="1" w:styleId="MTDisplayEquationChar">
    <w:name w:val="MTDisplayEquation Char"/>
    <w:link w:val="MTDisplayEquation"/>
    <w:rsid w:val="00A40351"/>
    <w:rPr>
      <w:rFonts w:ascii="Times New Roman" w:eastAsia="맑은 고딕" w:hAnsi="Times New Roman" w:cs="Times New Roman"/>
      <w:sz w:val="20"/>
      <w:szCs w:val="20"/>
    </w:rPr>
  </w:style>
  <w:style w:type="paragraph" w:customStyle="1" w:styleId="BodytextIndented">
    <w:name w:val="BodytextIndented"/>
    <w:basedOn w:val="a"/>
    <w:rsid w:val="00384AF6"/>
    <w:pPr>
      <w:spacing w:after="0" w:line="240" w:lineRule="auto"/>
      <w:ind w:firstLine="284"/>
      <w:jc w:val="both"/>
    </w:pPr>
    <w:rPr>
      <w:rFonts w:ascii="Times" w:eastAsia="맑은 고딕" w:hAnsi="Times" w:cs="Times New Roman"/>
      <w:iCs/>
      <w:color w:val="000000"/>
    </w:rPr>
  </w:style>
  <w:style w:type="paragraph" w:customStyle="1" w:styleId="EndNoteBibliographyTitle">
    <w:name w:val="EndNote Bibliography Title"/>
    <w:basedOn w:val="a"/>
    <w:link w:val="EndNoteBibliographyTitleChar"/>
    <w:rsid w:val="00920F19"/>
    <w:pPr>
      <w:spacing w:after="0"/>
      <w:jc w:val="center"/>
    </w:pPr>
    <w:rPr>
      <w:rFonts w:ascii="Times New Roman" w:hAnsi="Times New Roman" w:cs="Times New Roman"/>
      <w:noProof/>
      <w:sz w:val="20"/>
    </w:rPr>
  </w:style>
  <w:style w:type="character" w:customStyle="1" w:styleId="ExpressAbstractBodyChar">
    <w:name w:val="Express Abstract Body Char"/>
    <w:basedOn w:val="a0"/>
    <w:link w:val="ExpressAbstractBody"/>
    <w:rsid w:val="00920F19"/>
    <w:rPr>
      <w:rFonts w:ascii="Times New Roman" w:hAnsi="Times New Roman"/>
      <w:color w:val="000000" w:themeColor="text1"/>
      <w:sz w:val="20"/>
    </w:rPr>
  </w:style>
  <w:style w:type="character" w:customStyle="1" w:styleId="ExpressBodyFirstParagraphChar">
    <w:name w:val="Express Body First Paragraph Char"/>
    <w:basedOn w:val="ExpressAbstractBodyChar"/>
    <w:link w:val="ExpressBodyFirstParagraph"/>
    <w:rsid w:val="00920F19"/>
    <w:rPr>
      <w:rFonts w:ascii="Times New Roman" w:hAnsi="Times New Roman"/>
      <w:color w:val="000000" w:themeColor="text1"/>
      <w:sz w:val="20"/>
    </w:rPr>
  </w:style>
  <w:style w:type="character" w:customStyle="1" w:styleId="EndNoteBibliographyTitleChar">
    <w:name w:val="EndNote Bibliography Title Char"/>
    <w:basedOn w:val="ExpressBodyFirstParagraphChar"/>
    <w:link w:val="EndNoteBibliographyTitle"/>
    <w:rsid w:val="00920F19"/>
    <w:rPr>
      <w:rFonts w:ascii="Times New Roman" w:hAnsi="Times New Roman" w:cs="Times New Roman"/>
      <w:noProof/>
      <w:color w:val="000000" w:themeColor="text1"/>
      <w:sz w:val="20"/>
    </w:rPr>
  </w:style>
  <w:style w:type="paragraph" w:customStyle="1" w:styleId="EndNoteBibliography">
    <w:name w:val="EndNote Bibliography"/>
    <w:basedOn w:val="a"/>
    <w:link w:val="EndNoteBibliographyChar"/>
    <w:rsid w:val="00920F19"/>
    <w:pPr>
      <w:spacing w:line="240" w:lineRule="auto"/>
      <w:jc w:val="both"/>
    </w:pPr>
    <w:rPr>
      <w:rFonts w:ascii="Times New Roman" w:hAnsi="Times New Roman" w:cs="Times New Roman"/>
      <w:noProof/>
      <w:sz w:val="20"/>
    </w:rPr>
  </w:style>
  <w:style w:type="character" w:customStyle="1" w:styleId="EndNoteBibliographyChar">
    <w:name w:val="EndNote Bibliography Char"/>
    <w:basedOn w:val="ExpressBodyFirstParagraphChar"/>
    <w:link w:val="EndNoteBibliography"/>
    <w:rsid w:val="00920F19"/>
    <w:rPr>
      <w:rFonts w:ascii="Times New Roman" w:hAnsi="Times New Roman" w:cs="Times New Roman"/>
      <w:noProof/>
      <w:color w:val="000000" w:themeColor="text1"/>
      <w:sz w:val="20"/>
    </w:rPr>
  </w:style>
  <w:style w:type="paragraph" w:styleId="ad">
    <w:name w:val="header"/>
    <w:basedOn w:val="a"/>
    <w:link w:val="Char3"/>
    <w:uiPriority w:val="99"/>
    <w:unhideWhenUsed/>
    <w:rsid w:val="00FE73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FE73A2"/>
  </w:style>
  <w:style w:type="paragraph" w:styleId="ae">
    <w:name w:val="footer"/>
    <w:basedOn w:val="a"/>
    <w:link w:val="Char4"/>
    <w:uiPriority w:val="99"/>
    <w:unhideWhenUsed/>
    <w:rsid w:val="00FE73A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FE73A2"/>
  </w:style>
  <w:style w:type="character" w:customStyle="1" w:styleId="MTEquationSection">
    <w:name w:val="MTEquationSection"/>
    <w:basedOn w:val="a0"/>
    <w:rsid w:val="00F46E5B"/>
    <w:rPr>
      <w:vanish/>
      <w:color w:val="FF0000"/>
    </w:rPr>
  </w:style>
  <w:style w:type="character" w:customStyle="1" w:styleId="apple-converted-space">
    <w:name w:val="apple-converted-space"/>
    <w:basedOn w:val="a0"/>
    <w:rsid w:val="00AA4E84"/>
  </w:style>
  <w:style w:type="character" w:styleId="af">
    <w:name w:val="Emphasis"/>
    <w:basedOn w:val="a0"/>
    <w:uiPriority w:val="20"/>
    <w:qFormat/>
    <w:rsid w:val="00AA4E84"/>
    <w:rPr>
      <w:i/>
      <w:iCs/>
    </w:rPr>
  </w:style>
  <w:style w:type="paragraph" w:styleId="af0">
    <w:name w:val="Plain Text"/>
    <w:basedOn w:val="a"/>
    <w:link w:val="Char5"/>
    <w:uiPriority w:val="99"/>
    <w:unhideWhenUsed/>
    <w:rsid w:val="00A226FE"/>
    <w:pPr>
      <w:spacing w:after="0" w:line="240" w:lineRule="auto"/>
    </w:pPr>
    <w:rPr>
      <w:rFonts w:ascii="Calibri" w:hAnsi="Calibri"/>
      <w:szCs w:val="21"/>
      <w:lang w:eastAsia="zh-CN"/>
    </w:rPr>
  </w:style>
  <w:style w:type="character" w:customStyle="1" w:styleId="Char5">
    <w:name w:val="글자만 Char"/>
    <w:basedOn w:val="a0"/>
    <w:link w:val="af0"/>
    <w:uiPriority w:val="99"/>
    <w:rsid w:val="00A226FE"/>
    <w:rPr>
      <w:rFonts w:ascii="Calibri" w:hAnsi="Calibri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ayfi\AppData\Roaming\Microsoft\Templates\Express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82FAA-214F-4367-A040-F5791047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Express-Template.dotx</Template>
  <TotalTime>218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OSA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Mayfield, Jennifer</dc:creator>
  <cp:lastModifiedBy>Younghoon Shin</cp:lastModifiedBy>
  <cp:revision>139</cp:revision>
  <cp:lastPrinted>2016-09-23T12:21:00Z</cp:lastPrinted>
  <dcterms:created xsi:type="dcterms:W3CDTF">2016-09-23T14:12:00Z</dcterms:created>
  <dcterms:modified xsi:type="dcterms:W3CDTF">2016-12-27T09:34:00Z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